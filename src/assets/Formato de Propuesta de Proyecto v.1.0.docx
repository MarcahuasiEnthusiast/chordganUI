
<file path=[Content_Types].xml><?xml version="1.0" encoding="utf-8"?>
<Types xmlns="http://schemas.openxmlformats.org/package/2006/content-types">
  <Default Extension="1C54F7A0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422FAE" w:rsidR="003F00C0" w:rsidP="003F00C0" w:rsidRDefault="003F00C0" w14:paraId="672A6659" wp14:textId="77777777">
      <w:pPr>
        <w:spacing w:after="200" w:line="276" w:lineRule="auto"/>
        <w:jc w:val="right"/>
        <w:rPr>
          <w:sz w:val="40"/>
          <w:lang w:val="es-ES"/>
        </w:rPr>
      </w:pPr>
    </w:p>
    <w:p xmlns:wp14="http://schemas.microsoft.com/office/word/2010/wordml" w:rsidRPr="00422FAE" w:rsidR="003F00C0" w:rsidP="003F00C0" w:rsidRDefault="003F00C0" w14:paraId="0A37501D" wp14:textId="77777777">
      <w:pPr>
        <w:spacing w:after="200" w:line="276" w:lineRule="auto"/>
        <w:jc w:val="right"/>
        <w:rPr>
          <w:sz w:val="40"/>
          <w:lang w:val="es-ES"/>
        </w:rPr>
      </w:pPr>
    </w:p>
    <w:p xmlns:wp14="http://schemas.microsoft.com/office/word/2010/wordml" w:rsidRPr="00422FAE" w:rsidR="003F00C0" w:rsidP="003F00C0" w:rsidRDefault="003F00C0" w14:paraId="5DAB6C7B" wp14:textId="77777777">
      <w:pPr>
        <w:spacing w:after="200" w:line="276" w:lineRule="auto"/>
        <w:jc w:val="right"/>
        <w:rPr>
          <w:sz w:val="40"/>
          <w:lang w:val="es-ES"/>
        </w:rPr>
      </w:pPr>
    </w:p>
    <w:p xmlns:wp14="http://schemas.microsoft.com/office/word/2010/wordml" w:rsidRPr="00422FAE" w:rsidR="003F00C0" w:rsidP="003F00C0" w:rsidRDefault="003F00C0" w14:paraId="02EB378F" wp14:textId="77777777">
      <w:pPr>
        <w:spacing w:after="200" w:line="276" w:lineRule="auto"/>
        <w:jc w:val="right"/>
        <w:rPr>
          <w:sz w:val="40"/>
          <w:lang w:val="es-ES"/>
        </w:rPr>
      </w:pPr>
    </w:p>
    <w:p xmlns:wp14="http://schemas.microsoft.com/office/word/2010/wordml" w:rsidRPr="00422FAE" w:rsidR="003F00C0" w:rsidP="003F00C0" w:rsidRDefault="003F00C0" w14:paraId="6A05A809" wp14:textId="77777777">
      <w:pPr>
        <w:spacing w:after="200" w:line="276" w:lineRule="auto"/>
        <w:jc w:val="right"/>
        <w:rPr>
          <w:sz w:val="40"/>
          <w:lang w:val="es-ES"/>
        </w:rPr>
      </w:pPr>
    </w:p>
    <w:p xmlns:wp14="http://schemas.microsoft.com/office/word/2010/wordml" w:rsidRPr="00422FAE" w:rsidR="003F00C0" w:rsidP="003F00C0" w:rsidRDefault="003F00C0" w14:paraId="5A39BBE3" wp14:textId="77777777">
      <w:pPr>
        <w:spacing w:after="200" w:line="276" w:lineRule="auto"/>
        <w:jc w:val="right"/>
        <w:rPr>
          <w:sz w:val="40"/>
          <w:lang w:val="es-ES"/>
        </w:rPr>
      </w:pPr>
    </w:p>
    <w:p xmlns:wp14="http://schemas.microsoft.com/office/word/2010/wordml" w:rsidRPr="00422FAE" w:rsidR="003F00C0" w:rsidP="003F00C0" w:rsidRDefault="003F00C0" w14:paraId="41C8F396" wp14:textId="77777777">
      <w:pPr>
        <w:spacing w:after="200" w:line="276" w:lineRule="auto"/>
        <w:jc w:val="right"/>
        <w:rPr>
          <w:sz w:val="40"/>
          <w:lang w:val="es-ES"/>
        </w:rPr>
      </w:pPr>
    </w:p>
    <w:sdt>
      <w:sdtPr>
        <w:rPr>
          <w:bCs/>
          <w:color w:val="222222"/>
          <w:sz w:val="40"/>
          <w:szCs w:val="40"/>
        </w:rPr>
        <w:alias w:val="Nombre del Proyecto"/>
        <w:tag w:val="ProyectoNombre"/>
        <w:id w:val="1243140460"/>
        <w:placeholder>
          <w:docPart w:val="ED3373A1A4C641E4BC831C3E13F9E9AB"/>
        </w:placeholder>
        <w:dataBinding w:xpath="/root[1]/ProyectoNombre[1]" w:storeItemID="{AF48685C-7621-4331-8285-375CD5E5BE96}"/>
        <w:text/>
      </w:sdtPr>
      <w:sdtEndPr/>
      <w:sdtContent>
        <w:p xmlns:wp14="http://schemas.microsoft.com/office/word/2010/wordml" w:rsidRPr="00393C04" w:rsidR="003F00C0" w:rsidP="003F00C0" w:rsidRDefault="00B70101" w14:paraId="1D23EF6A" wp14:textId="77777777">
          <w:pPr>
            <w:spacing w:after="200" w:line="276" w:lineRule="auto"/>
            <w:jc w:val="right"/>
            <w:rPr>
              <w:rFonts w:cs="Arial"/>
              <w:sz w:val="40"/>
              <w:szCs w:val="40"/>
            </w:rPr>
          </w:pPr>
          <w:r>
            <w:rPr>
              <w:bCs/>
              <w:color w:val="222222"/>
              <w:sz w:val="40"/>
              <w:szCs w:val="40"/>
            </w:rPr>
            <w:t>Sistema de evaluación motriz para deportista con cámaras infrarrojas</w:t>
          </w:r>
        </w:p>
      </w:sdtContent>
    </w:sdt>
    <w:sdt>
      <w:sdtPr>
        <w:rPr>
          <w:b/>
          <w:sz w:val="40"/>
        </w:rPr>
        <w:alias w:val="Nombre del Documento"/>
        <w:tag w:val="DocumentoNombre"/>
        <w:id w:val="887302910"/>
        <w:placeholder>
          <w:docPart w:val="B102C42FC225455FB8870040C42555D0"/>
        </w:placeholder>
        <w:dataBinding w:xpath="/root[1]/DocumentoNombre[1]" w:storeItemID="{AF48685C-7621-4331-8285-375CD5E5BE96}"/>
        <w:text/>
      </w:sdtPr>
      <w:sdtEndPr/>
      <w:sdtContent>
        <w:p xmlns:wp14="http://schemas.microsoft.com/office/word/2010/wordml" w:rsidRPr="003F00C0" w:rsidR="003F00C0" w:rsidP="003F00C0" w:rsidRDefault="00DB5B7F" w14:paraId="34115312" wp14:textId="77777777">
          <w:pPr>
            <w:spacing w:after="200" w:line="276" w:lineRule="auto"/>
            <w:jc w:val="right"/>
            <w:rPr>
              <w:b/>
              <w:sz w:val="40"/>
            </w:rPr>
          </w:pPr>
          <w:r>
            <w:rPr>
              <w:b/>
              <w:sz w:val="40"/>
              <w:lang w:val="es-ES"/>
            </w:rPr>
            <w:t xml:space="preserve">Propuesta de </w:t>
          </w:r>
          <w:r w:rsidR="00C34210">
            <w:rPr>
              <w:b/>
              <w:sz w:val="40"/>
              <w:lang w:val="es-ES"/>
            </w:rPr>
            <w:t>Proyecto</w:t>
          </w:r>
        </w:p>
      </w:sdtContent>
    </w:sdt>
    <w:p xmlns:wp14="http://schemas.microsoft.com/office/word/2010/wordml" w:rsidRPr="00F648B4" w:rsidR="003F00C0" w:rsidP="003F00C0" w:rsidRDefault="003F00C0" w14:paraId="6D5B050A" wp14:textId="77777777">
      <w:pPr>
        <w:spacing w:after="200" w:line="276" w:lineRule="auto"/>
        <w:jc w:val="right"/>
        <w:rPr>
          <w:rFonts w:cs="Arial"/>
          <w:sz w:val="40"/>
          <w:szCs w:val="40"/>
          <w:lang w:val="es-ES"/>
        </w:rPr>
      </w:pPr>
      <w:r w:rsidRPr="00F648B4">
        <w:rPr>
          <w:rFonts w:cs="Arial"/>
          <w:sz w:val="40"/>
          <w:szCs w:val="40"/>
          <w:lang w:val="es-ES"/>
        </w:rPr>
        <w:t>v.</w:t>
      </w:r>
      <w:r w:rsidRPr="00F648B4" w:rsidR="00F648B4">
        <w:rPr>
          <w:rFonts w:cs="Arial"/>
          <w:sz w:val="40"/>
          <w:szCs w:val="40"/>
        </w:rPr>
        <w:t xml:space="preserve"> </w:t>
      </w:r>
      <w:sdt>
        <w:sdtPr>
          <w:rPr>
            <w:rFonts w:cs="Arial"/>
            <w:sz w:val="40"/>
            <w:szCs w:val="40"/>
          </w:rPr>
          <w:alias w:val="Documento Revision Historial"/>
          <w:tag w:val="Documento Revision Historial"/>
          <w:id w:val="146029151"/>
          <w:placeholder>
            <w:docPart w:val="6B74E2B54EA2489E8DBAA8DD515D100C"/>
          </w:placeholder>
          <w:dataBinding w:xpath="/root[1]/DocumentoRevision[1]" w:storeItemID="{AF48685C-7621-4331-8285-375CD5E5BE96}"/>
          <w:text/>
        </w:sdtPr>
        <w:sdtEndPr/>
        <w:sdtContent>
          <w:r w:rsidR="00581CD1">
            <w:rPr>
              <w:rFonts w:cs="Arial"/>
              <w:sz w:val="40"/>
              <w:szCs w:val="40"/>
            </w:rPr>
            <w:t>1.0</w:t>
          </w:r>
        </w:sdtContent>
      </w:sdt>
      <w:r w:rsidRPr="00F648B4" w:rsidR="00347A6D">
        <w:rPr>
          <w:rFonts w:cs="Arial"/>
          <w:sz w:val="40"/>
          <w:szCs w:val="40"/>
          <w:lang w:val="es-ES"/>
        </w:rPr>
        <w:t xml:space="preserve"> </w:t>
      </w:r>
    </w:p>
    <w:p xmlns:wp14="http://schemas.microsoft.com/office/word/2010/wordml" w:rsidRPr="00172E01" w:rsidR="003F00C0" w:rsidP="003F00C0" w:rsidRDefault="003F00C0" w14:paraId="72A3D3EC" wp14:textId="77777777">
      <w:pPr>
        <w:spacing w:after="200" w:line="276" w:lineRule="auto"/>
        <w:rPr>
          <w:rFonts w:asciiTheme="minorHAnsi" w:hAnsiTheme="minorHAnsi" w:eastAsiaTheme="majorEastAsia" w:cstheme="minorHAnsi"/>
          <w:b/>
          <w:bCs/>
          <w:sz w:val="28"/>
          <w:szCs w:val="28"/>
        </w:rPr>
      </w:pPr>
      <w:r w:rsidRPr="00172E01">
        <w:br w:type="page"/>
      </w:r>
    </w:p>
    <w:p xmlns:wp14="http://schemas.microsoft.com/office/word/2010/wordml" w:rsidRPr="00172E01" w:rsidR="003F00C0" w:rsidP="006A35F7" w:rsidRDefault="003F00C0" w14:paraId="2CCE093D" wp14:textId="77777777">
      <w:pPr>
        <w:pStyle w:val="Ttuloinicial"/>
      </w:pPr>
      <w:r w:rsidRPr="00172E01">
        <w:lastRenderedPageBreak/>
        <w:t>Historial de Versiones</w:t>
      </w:r>
    </w:p>
    <w:p xmlns:wp14="http://schemas.microsoft.com/office/word/2010/wordml" w:rsidRPr="00172E01" w:rsidR="003F00C0" w:rsidP="003F00C0" w:rsidRDefault="003F00C0" w14:paraId="0D0B940D" wp14:textId="77777777">
      <w:pPr>
        <w:rPr>
          <w:rFonts w:asciiTheme="minorHAnsi" w:hAnsiTheme="minorHAnsi" w:cstheme="minorHAnsi"/>
        </w:rPr>
      </w:pPr>
    </w:p>
    <w:tbl>
      <w:tblPr>
        <w:tblW w:w="9875" w:type="dxa"/>
        <w:jc w:val="center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302"/>
        <w:gridCol w:w="2322"/>
        <w:gridCol w:w="4991"/>
      </w:tblGrid>
      <w:tr xmlns:wp14="http://schemas.microsoft.com/office/word/2010/wordml" w:rsidRPr="00172E01" w:rsidR="003F00C0" w:rsidTr="00C714C4" w14:paraId="08522BA6" wp14:textId="77777777">
        <w:trPr>
          <w:trHeight w:val="379"/>
          <w:tblHeader/>
          <w:jc w:val="center"/>
        </w:trPr>
        <w:tc>
          <w:tcPr>
            <w:tcW w:w="1260" w:type="dxa"/>
            <w:shd w:val="clear" w:color="auto" w:fill="FF1901"/>
            <w:vAlign w:val="bottom"/>
          </w:tcPr>
          <w:p w:rsidRPr="00C714C4" w:rsidR="003F00C0" w:rsidP="00DB4888" w:rsidRDefault="003F00C0" w14:paraId="48FF8E3E" wp14:textId="77777777">
            <w:pPr>
              <w:pStyle w:val="TableHeading"/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  <w:lang w:val="es-PE"/>
              </w:rPr>
            </w:pPr>
            <w:r w:rsidRPr="00C714C4"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  <w:lang w:val="es-PE"/>
              </w:rPr>
              <w:t>Fecha</w:t>
            </w:r>
          </w:p>
        </w:tc>
        <w:tc>
          <w:tcPr>
            <w:tcW w:w="1302" w:type="dxa"/>
            <w:shd w:val="clear" w:color="auto" w:fill="FF1901"/>
          </w:tcPr>
          <w:p w:rsidRPr="00C714C4" w:rsidR="003F00C0" w:rsidP="00DB4888" w:rsidRDefault="003F00C0" w14:paraId="745F5C4E" wp14:textId="77777777">
            <w:pPr>
              <w:pStyle w:val="TableHeading"/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  <w:lang w:val="es-PE"/>
              </w:rPr>
            </w:pPr>
            <w:r w:rsidRPr="00C714C4"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  <w:lang w:val="es-PE"/>
              </w:rPr>
              <w:t>Versión</w:t>
            </w:r>
          </w:p>
        </w:tc>
        <w:tc>
          <w:tcPr>
            <w:tcW w:w="2322" w:type="dxa"/>
            <w:tcBorders>
              <w:right w:val="single" w:color="808080" w:sz="4" w:space="0"/>
            </w:tcBorders>
            <w:shd w:val="clear" w:color="auto" w:fill="FF1901"/>
          </w:tcPr>
          <w:p w:rsidRPr="00C714C4" w:rsidR="003F00C0" w:rsidP="00DB4888" w:rsidRDefault="003F00C0" w14:paraId="4C320DDC" wp14:textId="77777777">
            <w:pPr>
              <w:pStyle w:val="TableHeading"/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  <w:lang w:val="es-PE"/>
              </w:rPr>
            </w:pPr>
            <w:r w:rsidRPr="00C714C4"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  <w:lang w:val="es-PE"/>
              </w:rPr>
              <w:t>Autor</w:t>
            </w:r>
          </w:p>
        </w:tc>
        <w:tc>
          <w:tcPr>
            <w:tcW w:w="4991" w:type="dxa"/>
            <w:tcBorders>
              <w:left w:val="single" w:color="808080" w:sz="4" w:space="0"/>
            </w:tcBorders>
            <w:shd w:val="clear" w:color="auto" w:fill="FF1901"/>
          </w:tcPr>
          <w:p w:rsidRPr="00347A6D" w:rsidR="003F00C0" w:rsidP="00DB4888" w:rsidRDefault="003F00C0" w14:paraId="1A9E2A26" wp14:textId="77777777">
            <w:pPr>
              <w:pStyle w:val="TableHeading"/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  <w:lang w:val="es-ES"/>
              </w:rPr>
            </w:pPr>
            <w:r w:rsidRPr="00C714C4"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  <w:lang w:val="es-PE"/>
              </w:rPr>
              <w:t>Descripción</w:t>
            </w:r>
            <w:r w:rsidRPr="00347A6D"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  <w:lang w:val="es-ES"/>
              </w:rPr>
              <w:t xml:space="preserve"> de los cambios</w:t>
            </w:r>
          </w:p>
        </w:tc>
      </w:tr>
      <w:tr xmlns:wp14="http://schemas.microsoft.com/office/word/2010/wordml" w:rsidRPr="00172E01" w:rsidR="000C75E8" w:rsidTr="000D3FD0" w14:paraId="4FA3C5C8" wp14:textId="77777777">
        <w:trPr>
          <w:trHeight w:val="253"/>
          <w:jc w:val="center"/>
        </w:trPr>
        <w:tc>
          <w:tcPr>
            <w:tcW w:w="1260" w:type="dxa"/>
          </w:tcPr>
          <w:p w:rsidRPr="00172E01" w:rsidR="000C75E8" w:rsidP="008F2B3D" w:rsidRDefault="00C34210" w14:paraId="16A6AD7D" wp14:textId="777777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20/jun/</w:t>
            </w:r>
            <w:r w:rsidR="00393C04">
              <w:rPr>
                <w:rFonts w:asciiTheme="minorHAnsi" w:hAnsiTheme="minorHAnsi" w:cstheme="minorHAnsi"/>
              </w:rPr>
              <w:t>2017</w:t>
            </w:r>
          </w:p>
        </w:tc>
        <w:tc>
          <w:tcPr>
            <w:tcW w:w="1302" w:type="dxa"/>
          </w:tcPr>
          <w:p w:rsidRPr="00172E01" w:rsidR="000C75E8" w:rsidP="00DB4888" w:rsidRDefault="00F648B4" w14:paraId="6F54A5A7" wp14:textId="77777777">
            <w:pPr>
              <w:pStyle w:val="TableNumber"/>
              <w:numPr>
                <w:ilvl w:val="0"/>
                <w:numId w:val="0"/>
              </w:numPr>
              <w:tabs>
                <w:tab w:val="clear" w:pos="288"/>
              </w:tabs>
              <w:spacing w:before="0" w:after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0.1</w:t>
            </w:r>
          </w:p>
        </w:tc>
        <w:tc>
          <w:tcPr>
            <w:tcW w:w="2322" w:type="dxa"/>
            <w:tcBorders>
              <w:right w:val="single" w:color="808080" w:sz="4" w:space="0"/>
            </w:tcBorders>
          </w:tcPr>
          <w:p w:rsidRPr="00172E01" w:rsidR="000C75E8" w:rsidP="00581CD1" w:rsidRDefault="00393C04" w14:paraId="7B0BCEAC" wp14:textId="77777777">
            <w:pPr>
              <w:pStyle w:val="TableNumber"/>
              <w:numPr>
                <w:ilvl w:val="0"/>
                <w:numId w:val="0"/>
              </w:numPr>
              <w:tabs>
                <w:tab w:val="clear" w:pos="288"/>
              </w:tabs>
              <w:spacing w:before="0" w:after="0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 xml:space="preserve">Walter Ortiz </w:t>
            </w:r>
          </w:p>
        </w:tc>
        <w:tc>
          <w:tcPr>
            <w:tcW w:w="4991" w:type="dxa"/>
            <w:tcBorders>
              <w:left w:val="single" w:color="808080" w:sz="4" w:space="0"/>
            </w:tcBorders>
          </w:tcPr>
          <w:p w:rsidRPr="00172E01" w:rsidR="000C75E8" w:rsidP="00DB4888" w:rsidRDefault="00F648B4" w14:paraId="7E8DC38C" wp14:textId="77777777">
            <w:pPr>
              <w:pStyle w:val="TableNumber"/>
              <w:numPr>
                <w:ilvl w:val="0"/>
                <w:numId w:val="0"/>
              </w:numPr>
              <w:tabs>
                <w:tab w:val="clear" w:pos="288"/>
              </w:tabs>
              <w:spacing w:before="0" w:after="0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Creación del documento.</w:t>
            </w:r>
          </w:p>
        </w:tc>
      </w:tr>
      <w:tr xmlns:wp14="http://schemas.microsoft.com/office/word/2010/wordml" w:rsidRPr="00172E01" w:rsidR="00F648B4" w:rsidTr="000D3FD0" w14:paraId="0545585E" wp14:textId="77777777">
        <w:trPr>
          <w:trHeight w:val="253"/>
          <w:jc w:val="center"/>
        </w:trPr>
        <w:sdt>
          <w:sdtPr>
            <w:rPr>
              <w:rFonts w:asciiTheme="minorHAnsi" w:hAnsiTheme="minorHAnsi" w:cstheme="minorHAnsi"/>
            </w:rPr>
            <w:alias w:val="Documento Fecha Creacion Historial"/>
            <w:tag w:val="Documento Fecha Creacion Historial"/>
            <w:id w:val="-1265612122"/>
            <w:placeholder>
              <w:docPart w:val="84795DC42B8C4C528BB9A85A06B3BC9D"/>
            </w:placeholder>
            <w:dataBinding w:xpath="/root[1]/DocumentoFecha[1]" w:storeItemID="{AF48685C-7621-4331-8285-375CD5E5BE96}"/>
            <w:date w:fullDate="2017-06-20T00:00:00Z">
              <w:dateFormat w:val="dd/MMM/yyyy"/>
              <w:lid w:val="es-PE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</w:tcPr>
              <w:p w:rsidR="00F648B4" w:rsidP="00C34210" w:rsidRDefault="00C34210" w14:paraId="73D03436" wp14:textId="77777777">
                <w:pPr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20/jun/</w:t>
                </w:r>
                <w:r w:rsidR="00B70101">
                  <w:rPr>
                    <w:rFonts w:asciiTheme="minorHAnsi" w:hAnsiTheme="minorHAnsi" w:cstheme="minorHAnsi"/>
                  </w:rPr>
                  <w:t>2017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0"/>
              <w:szCs w:val="20"/>
              <w:lang w:val="es-PE"/>
            </w:rPr>
            <w:alias w:val="Documento Revision Historial"/>
            <w:tag w:val="Documento Revision Historial"/>
            <w:id w:val="670915412"/>
            <w:placeholder>
              <w:docPart w:val="10EDF117CFD447B685A829ACF2FB6172"/>
            </w:placeholder>
            <w:dataBinding w:xpath="/root[1]/DocumentoRevision[1]" w:storeItemID="{AF48685C-7621-4331-8285-375CD5E5BE96}"/>
            <w:text/>
          </w:sdtPr>
          <w:sdtEndPr/>
          <w:sdtContent>
            <w:tc>
              <w:tcPr>
                <w:tcW w:w="1302" w:type="dxa"/>
              </w:tcPr>
              <w:p w:rsidR="00F648B4" w:rsidP="00F648B4" w:rsidRDefault="00581CD1" w14:paraId="4B3AA50C" wp14:textId="77777777">
                <w:pPr>
                  <w:pStyle w:val="TableNumber"/>
                  <w:numPr>
                    <w:ilvl w:val="0"/>
                    <w:numId w:val="0"/>
                  </w:numPr>
                  <w:tabs>
                    <w:tab w:val="clear" w:pos="288"/>
                  </w:tabs>
                  <w:spacing w:before="0" w:after="0"/>
                  <w:jc w:val="center"/>
                  <w:rPr>
                    <w:rFonts w:asciiTheme="minorHAnsi" w:hAnsiTheme="minorHAnsi" w:cstheme="minorHAnsi"/>
                    <w:sz w:val="20"/>
                    <w:szCs w:val="20"/>
                    <w:lang w:val="es-PE"/>
                  </w:rPr>
                </w:pPr>
                <w:r>
                  <w:rPr>
                    <w:rFonts w:asciiTheme="minorHAnsi" w:hAnsiTheme="minorHAnsi" w:cstheme="minorHAnsi"/>
                    <w:sz w:val="20"/>
                    <w:szCs w:val="20"/>
                    <w:lang w:val="es-PE"/>
                  </w:rPr>
                  <w:t>1.0</w:t>
                </w:r>
              </w:p>
            </w:tc>
          </w:sdtContent>
        </w:sdt>
        <w:tc>
          <w:tcPr>
            <w:tcW w:w="2322" w:type="dxa"/>
            <w:tcBorders>
              <w:right w:val="single" w:color="808080" w:sz="4" w:space="0"/>
            </w:tcBorders>
          </w:tcPr>
          <w:p w:rsidR="00F648B4" w:rsidP="006E7222" w:rsidRDefault="00C34210" w14:paraId="246FE8B9" wp14:textId="77777777">
            <w:pPr>
              <w:pStyle w:val="TableNumber"/>
              <w:numPr>
                <w:ilvl w:val="0"/>
                <w:numId w:val="0"/>
              </w:numPr>
              <w:tabs>
                <w:tab w:val="clear" w:pos="288"/>
              </w:tabs>
              <w:spacing w:before="0" w:after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Pedro Bailó</w:t>
            </w:r>
            <w:bookmarkStart w:name="_GoBack" w:id="0"/>
            <w:bookmarkEnd w:id="0"/>
            <w:r w:rsidR="00393C04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n</w:t>
            </w:r>
          </w:p>
        </w:tc>
        <w:tc>
          <w:tcPr>
            <w:tcW w:w="4991" w:type="dxa"/>
            <w:tcBorders>
              <w:left w:val="single" w:color="808080" w:sz="4" w:space="0"/>
            </w:tcBorders>
          </w:tcPr>
          <w:p w:rsidR="00F648B4" w:rsidP="00DB4888" w:rsidRDefault="00F648B4" w14:paraId="1888590C" wp14:textId="77777777">
            <w:pPr>
              <w:pStyle w:val="TableNumber"/>
              <w:numPr>
                <w:ilvl w:val="0"/>
                <w:numId w:val="0"/>
              </w:numPr>
              <w:tabs>
                <w:tab w:val="clear" w:pos="288"/>
              </w:tabs>
              <w:spacing w:before="0" w:after="0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Actualización del documento.</w:t>
            </w:r>
          </w:p>
        </w:tc>
      </w:tr>
    </w:tbl>
    <w:p xmlns:wp14="http://schemas.microsoft.com/office/word/2010/wordml" w:rsidRPr="00172E01" w:rsidR="003F00C0" w:rsidP="003F00C0" w:rsidRDefault="003F00C0" w14:paraId="0E27B00A" wp14:textId="77777777"/>
    <w:p xmlns:wp14="http://schemas.microsoft.com/office/word/2010/wordml" w:rsidRPr="00172E01" w:rsidR="003F00C0" w:rsidP="003F00C0" w:rsidRDefault="003F00C0" w14:paraId="60061E4C" wp14:textId="77777777">
      <w:pPr>
        <w:spacing w:after="200" w:line="276" w:lineRule="auto"/>
      </w:pPr>
      <w:r w:rsidRPr="00172E01">
        <w:br w:type="page"/>
      </w:r>
    </w:p>
    <w:sdt>
      <w:sdtPr>
        <w:rPr>
          <w:rFonts w:cs="Times New Roman"/>
          <w:b w:val="0"/>
          <w:color w:val="auto"/>
          <w:sz w:val="18"/>
          <w:lang w:val="es-PE"/>
        </w:rPr>
        <w:id w:val="10284565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xmlns:wp14="http://schemas.microsoft.com/office/word/2010/wordml" w:rsidR="00DB4888" w:rsidP="006A35F7" w:rsidRDefault="00DB4888" w14:paraId="6FBB589F" wp14:textId="77777777">
          <w:pPr>
            <w:pStyle w:val="TtulodeTDC"/>
          </w:pPr>
          <w:r w:rsidRPr="00DB4888">
            <w:t>Contenido</w:t>
          </w:r>
        </w:p>
        <w:p xmlns:wp14="http://schemas.microsoft.com/office/word/2010/wordml" w:rsidR="00C92523" w:rsidRDefault="00DB4888" w14:paraId="49D16D65" wp14:textId="77777777">
          <w:pPr>
            <w:pStyle w:val="TDC1"/>
            <w:tabs>
              <w:tab w:val="left" w:pos="660"/>
              <w:tab w:val="right" w:leader="dot" w:pos="9011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86771507">
            <w:r w:rsidRPr="00E07B08" w:rsidR="00C92523">
              <w:rPr>
                <w:rStyle w:val="Hipervnculo"/>
                <w:noProof/>
              </w:rPr>
              <w:t>1.</w:t>
            </w:r>
            <w:r w:rsidR="00C9252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s-PE"/>
              </w:rPr>
              <w:tab/>
            </w:r>
            <w:r w:rsidRPr="00E07B08" w:rsidR="00C92523">
              <w:rPr>
                <w:rStyle w:val="Hipervnculo"/>
                <w:noProof/>
              </w:rPr>
              <w:t>Introducción</w:t>
            </w:r>
            <w:r w:rsidR="00C92523">
              <w:rPr>
                <w:noProof/>
                <w:webHidden/>
              </w:rPr>
              <w:tab/>
            </w:r>
            <w:r w:rsidR="00C92523">
              <w:rPr>
                <w:noProof/>
                <w:webHidden/>
              </w:rPr>
              <w:fldChar w:fldCharType="begin"/>
            </w:r>
            <w:r w:rsidR="00C92523">
              <w:rPr>
                <w:noProof/>
                <w:webHidden/>
              </w:rPr>
              <w:instrText xml:space="preserve"> PAGEREF _Toc486771507 \h </w:instrText>
            </w:r>
            <w:r w:rsidR="00C92523">
              <w:rPr>
                <w:noProof/>
                <w:webHidden/>
              </w:rPr>
            </w:r>
            <w:r w:rsidR="00C92523">
              <w:rPr>
                <w:noProof/>
                <w:webHidden/>
              </w:rPr>
              <w:fldChar w:fldCharType="separate"/>
            </w:r>
            <w:r w:rsidR="00C92523">
              <w:rPr>
                <w:noProof/>
                <w:webHidden/>
              </w:rPr>
              <w:t>4</w:t>
            </w:r>
            <w:r w:rsidR="00C9252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92523" w:rsidRDefault="00697150" w14:paraId="7C326A59" wp14:textId="77777777">
          <w:pPr>
            <w:pStyle w:val="TDC1"/>
            <w:tabs>
              <w:tab w:val="left" w:pos="660"/>
              <w:tab w:val="right" w:leader="dot" w:pos="9011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s-PE"/>
            </w:rPr>
          </w:pPr>
          <w:hyperlink w:history="1" w:anchor="_Toc486771508">
            <w:r w:rsidRPr="00E07B08" w:rsidR="00C92523">
              <w:rPr>
                <w:rStyle w:val="Hipervnculo"/>
                <w:noProof/>
              </w:rPr>
              <w:t>2.</w:t>
            </w:r>
            <w:r w:rsidR="00C9252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s-PE"/>
              </w:rPr>
              <w:tab/>
            </w:r>
            <w:r w:rsidRPr="00E07B08" w:rsidR="00C92523">
              <w:rPr>
                <w:rStyle w:val="Hipervnculo"/>
                <w:noProof/>
              </w:rPr>
              <w:t>Problemática</w:t>
            </w:r>
            <w:r w:rsidR="00C92523">
              <w:rPr>
                <w:noProof/>
                <w:webHidden/>
              </w:rPr>
              <w:tab/>
            </w:r>
            <w:r w:rsidR="00C92523">
              <w:rPr>
                <w:noProof/>
                <w:webHidden/>
              </w:rPr>
              <w:fldChar w:fldCharType="begin"/>
            </w:r>
            <w:r w:rsidR="00C92523">
              <w:rPr>
                <w:noProof/>
                <w:webHidden/>
              </w:rPr>
              <w:instrText xml:space="preserve"> PAGEREF _Toc486771508 \h </w:instrText>
            </w:r>
            <w:r w:rsidR="00C92523">
              <w:rPr>
                <w:noProof/>
                <w:webHidden/>
              </w:rPr>
            </w:r>
            <w:r w:rsidR="00C92523">
              <w:rPr>
                <w:noProof/>
                <w:webHidden/>
              </w:rPr>
              <w:fldChar w:fldCharType="separate"/>
            </w:r>
            <w:r w:rsidR="00C92523">
              <w:rPr>
                <w:noProof/>
                <w:webHidden/>
              </w:rPr>
              <w:t>4</w:t>
            </w:r>
            <w:r w:rsidR="00C9252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92523" w:rsidRDefault="00697150" w14:paraId="34DAEE4D" wp14:textId="77777777">
          <w:pPr>
            <w:pStyle w:val="TDC1"/>
            <w:tabs>
              <w:tab w:val="left" w:pos="660"/>
              <w:tab w:val="right" w:leader="dot" w:pos="9011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s-PE"/>
            </w:rPr>
          </w:pPr>
          <w:hyperlink w:history="1" w:anchor="_Toc486771509">
            <w:r w:rsidRPr="00E07B08" w:rsidR="00C92523">
              <w:rPr>
                <w:rStyle w:val="Hipervnculo"/>
                <w:noProof/>
              </w:rPr>
              <w:t>3.</w:t>
            </w:r>
            <w:r w:rsidR="00C9252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s-PE"/>
              </w:rPr>
              <w:tab/>
            </w:r>
            <w:r w:rsidRPr="00E07B08" w:rsidR="00C92523">
              <w:rPr>
                <w:rStyle w:val="Hipervnculo"/>
                <w:noProof/>
              </w:rPr>
              <w:t>Descripción de la propuesta</w:t>
            </w:r>
            <w:r w:rsidR="00C92523">
              <w:rPr>
                <w:noProof/>
                <w:webHidden/>
              </w:rPr>
              <w:tab/>
            </w:r>
            <w:r w:rsidR="00C92523">
              <w:rPr>
                <w:noProof/>
                <w:webHidden/>
              </w:rPr>
              <w:fldChar w:fldCharType="begin"/>
            </w:r>
            <w:r w:rsidR="00C92523">
              <w:rPr>
                <w:noProof/>
                <w:webHidden/>
              </w:rPr>
              <w:instrText xml:space="preserve"> PAGEREF _Toc486771509 \h </w:instrText>
            </w:r>
            <w:r w:rsidR="00C92523">
              <w:rPr>
                <w:noProof/>
                <w:webHidden/>
              </w:rPr>
            </w:r>
            <w:r w:rsidR="00C92523">
              <w:rPr>
                <w:noProof/>
                <w:webHidden/>
              </w:rPr>
              <w:fldChar w:fldCharType="separate"/>
            </w:r>
            <w:r w:rsidR="00C92523">
              <w:rPr>
                <w:noProof/>
                <w:webHidden/>
              </w:rPr>
              <w:t>4</w:t>
            </w:r>
            <w:r w:rsidR="00C9252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92523" w:rsidRDefault="00697150" w14:paraId="48AA69A1" wp14:textId="77777777">
          <w:pPr>
            <w:pStyle w:val="TDC2"/>
            <w:tabs>
              <w:tab w:val="left" w:pos="880"/>
              <w:tab w:val="right" w:leader="dot" w:pos="9011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s-PE"/>
            </w:rPr>
          </w:pPr>
          <w:hyperlink w:history="1" w:anchor="_Toc486771510">
            <w:r w:rsidRPr="00E07B08" w:rsidR="00C92523">
              <w:rPr>
                <w:rStyle w:val="Hipervnculo"/>
                <w:noProof/>
              </w:rPr>
              <w:t>3.1.</w:t>
            </w:r>
            <w:r w:rsidR="00C9252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s-PE"/>
              </w:rPr>
              <w:tab/>
            </w:r>
            <w:r w:rsidRPr="00E07B08" w:rsidR="00C92523">
              <w:rPr>
                <w:rStyle w:val="Hipervnculo"/>
                <w:noProof/>
              </w:rPr>
              <w:t>Nombre</w:t>
            </w:r>
            <w:r w:rsidR="00C92523">
              <w:rPr>
                <w:noProof/>
                <w:webHidden/>
              </w:rPr>
              <w:tab/>
            </w:r>
            <w:r w:rsidR="00C92523">
              <w:rPr>
                <w:noProof/>
                <w:webHidden/>
              </w:rPr>
              <w:fldChar w:fldCharType="begin"/>
            </w:r>
            <w:r w:rsidR="00C92523">
              <w:rPr>
                <w:noProof/>
                <w:webHidden/>
              </w:rPr>
              <w:instrText xml:space="preserve"> PAGEREF _Toc486771510 \h </w:instrText>
            </w:r>
            <w:r w:rsidR="00C92523">
              <w:rPr>
                <w:noProof/>
                <w:webHidden/>
              </w:rPr>
            </w:r>
            <w:r w:rsidR="00C92523">
              <w:rPr>
                <w:noProof/>
                <w:webHidden/>
              </w:rPr>
              <w:fldChar w:fldCharType="separate"/>
            </w:r>
            <w:r w:rsidR="00C92523">
              <w:rPr>
                <w:noProof/>
                <w:webHidden/>
              </w:rPr>
              <w:t>4</w:t>
            </w:r>
            <w:r w:rsidR="00C9252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92523" w:rsidRDefault="00697150" w14:paraId="4234DE36" wp14:textId="77777777">
          <w:pPr>
            <w:pStyle w:val="TDC2"/>
            <w:tabs>
              <w:tab w:val="left" w:pos="880"/>
              <w:tab w:val="right" w:leader="dot" w:pos="9011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s-PE"/>
            </w:rPr>
          </w:pPr>
          <w:hyperlink w:history="1" w:anchor="_Toc486771511">
            <w:r w:rsidRPr="00E07B08" w:rsidR="00C92523">
              <w:rPr>
                <w:rStyle w:val="Hipervnculo"/>
                <w:noProof/>
              </w:rPr>
              <w:t>3.2.</w:t>
            </w:r>
            <w:r w:rsidR="00C9252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s-PE"/>
              </w:rPr>
              <w:tab/>
            </w:r>
            <w:r w:rsidRPr="00E07B08" w:rsidR="00C92523">
              <w:rPr>
                <w:rStyle w:val="Hipervnculo"/>
                <w:noProof/>
              </w:rPr>
              <w:t>Descripción</w:t>
            </w:r>
            <w:r w:rsidR="00C92523">
              <w:rPr>
                <w:noProof/>
                <w:webHidden/>
              </w:rPr>
              <w:tab/>
            </w:r>
            <w:r w:rsidR="00C92523">
              <w:rPr>
                <w:noProof/>
                <w:webHidden/>
              </w:rPr>
              <w:fldChar w:fldCharType="begin"/>
            </w:r>
            <w:r w:rsidR="00C92523">
              <w:rPr>
                <w:noProof/>
                <w:webHidden/>
              </w:rPr>
              <w:instrText xml:space="preserve"> PAGEREF _Toc486771511 \h </w:instrText>
            </w:r>
            <w:r w:rsidR="00C92523">
              <w:rPr>
                <w:noProof/>
                <w:webHidden/>
              </w:rPr>
            </w:r>
            <w:r w:rsidR="00C92523">
              <w:rPr>
                <w:noProof/>
                <w:webHidden/>
              </w:rPr>
              <w:fldChar w:fldCharType="separate"/>
            </w:r>
            <w:r w:rsidR="00C92523">
              <w:rPr>
                <w:noProof/>
                <w:webHidden/>
              </w:rPr>
              <w:t>4</w:t>
            </w:r>
            <w:r w:rsidR="00C9252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92523" w:rsidRDefault="00697150" w14:paraId="546D3D2B" wp14:textId="77777777">
          <w:pPr>
            <w:pStyle w:val="TDC1"/>
            <w:tabs>
              <w:tab w:val="left" w:pos="660"/>
              <w:tab w:val="right" w:leader="dot" w:pos="9011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s-PE"/>
            </w:rPr>
          </w:pPr>
          <w:hyperlink w:history="1" w:anchor="_Toc486771512">
            <w:r w:rsidRPr="00E07B08" w:rsidR="00C92523">
              <w:rPr>
                <w:rStyle w:val="Hipervnculo"/>
                <w:noProof/>
              </w:rPr>
              <w:t>4.</w:t>
            </w:r>
            <w:r w:rsidR="00C9252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s-PE"/>
              </w:rPr>
              <w:tab/>
            </w:r>
            <w:r w:rsidRPr="00E07B08" w:rsidR="00C92523">
              <w:rPr>
                <w:rStyle w:val="Hipervnculo"/>
                <w:noProof/>
              </w:rPr>
              <w:t>Tecnologías relacionadas</w:t>
            </w:r>
            <w:r w:rsidR="00C92523">
              <w:rPr>
                <w:noProof/>
                <w:webHidden/>
              </w:rPr>
              <w:tab/>
            </w:r>
            <w:r w:rsidR="00C92523">
              <w:rPr>
                <w:noProof/>
                <w:webHidden/>
              </w:rPr>
              <w:fldChar w:fldCharType="begin"/>
            </w:r>
            <w:r w:rsidR="00C92523">
              <w:rPr>
                <w:noProof/>
                <w:webHidden/>
              </w:rPr>
              <w:instrText xml:space="preserve"> PAGEREF _Toc486771512 \h </w:instrText>
            </w:r>
            <w:r w:rsidR="00C92523">
              <w:rPr>
                <w:noProof/>
                <w:webHidden/>
              </w:rPr>
            </w:r>
            <w:r w:rsidR="00C92523">
              <w:rPr>
                <w:noProof/>
                <w:webHidden/>
              </w:rPr>
              <w:fldChar w:fldCharType="separate"/>
            </w:r>
            <w:r w:rsidR="00C92523">
              <w:rPr>
                <w:noProof/>
                <w:webHidden/>
              </w:rPr>
              <w:t>4</w:t>
            </w:r>
            <w:r w:rsidR="00C9252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92523" w:rsidRDefault="00697150" w14:paraId="4EC71113" wp14:textId="77777777">
          <w:pPr>
            <w:pStyle w:val="TDC2"/>
            <w:tabs>
              <w:tab w:val="left" w:pos="880"/>
              <w:tab w:val="right" w:leader="dot" w:pos="9011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s-PE"/>
            </w:rPr>
          </w:pPr>
          <w:hyperlink w:history="1" w:anchor="_Toc486771513">
            <w:r w:rsidRPr="00E07B08" w:rsidR="00C92523">
              <w:rPr>
                <w:rStyle w:val="Hipervnculo"/>
                <w:noProof/>
              </w:rPr>
              <w:t>4.1.</w:t>
            </w:r>
            <w:r w:rsidR="00C9252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s-PE"/>
              </w:rPr>
              <w:tab/>
            </w:r>
            <w:r w:rsidRPr="00E07B08" w:rsidR="00C92523">
              <w:rPr>
                <w:rStyle w:val="Hipervnculo"/>
                <w:noProof/>
              </w:rPr>
              <w:t>Reconocimiento de movimientos (“Time of lights”)</w:t>
            </w:r>
            <w:r w:rsidR="00C92523">
              <w:rPr>
                <w:noProof/>
                <w:webHidden/>
              </w:rPr>
              <w:tab/>
            </w:r>
            <w:r w:rsidR="00C92523">
              <w:rPr>
                <w:noProof/>
                <w:webHidden/>
              </w:rPr>
              <w:fldChar w:fldCharType="begin"/>
            </w:r>
            <w:r w:rsidR="00C92523">
              <w:rPr>
                <w:noProof/>
                <w:webHidden/>
              </w:rPr>
              <w:instrText xml:space="preserve"> PAGEREF _Toc486771513 \h </w:instrText>
            </w:r>
            <w:r w:rsidR="00C92523">
              <w:rPr>
                <w:noProof/>
                <w:webHidden/>
              </w:rPr>
            </w:r>
            <w:r w:rsidR="00C92523">
              <w:rPr>
                <w:noProof/>
                <w:webHidden/>
              </w:rPr>
              <w:fldChar w:fldCharType="separate"/>
            </w:r>
            <w:r w:rsidR="00C92523">
              <w:rPr>
                <w:noProof/>
                <w:webHidden/>
              </w:rPr>
              <w:t>4</w:t>
            </w:r>
            <w:r w:rsidR="00C9252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92523" w:rsidRDefault="00697150" w14:paraId="18CC464E" wp14:textId="77777777">
          <w:pPr>
            <w:pStyle w:val="TDC1"/>
            <w:tabs>
              <w:tab w:val="left" w:pos="660"/>
              <w:tab w:val="right" w:leader="dot" w:pos="9011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s-PE"/>
            </w:rPr>
          </w:pPr>
          <w:hyperlink w:history="1" w:anchor="_Toc486771514">
            <w:r w:rsidRPr="00E07B08" w:rsidR="00C92523">
              <w:rPr>
                <w:rStyle w:val="Hipervnculo"/>
                <w:noProof/>
              </w:rPr>
              <w:t>5.</w:t>
            </w:r>
            <w:r w:rsidR="00C9252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s-PE"/>
              </w:rPr>
              <w:tab/>
            </w:r>
            <w:r w:rsidRPr="00E07B08" w:rsidR="00C92523">
              <w:rPr>
                <w:rStyle w:val="Hipervnculo"/>
                <w:noProof/>
              </w:rPr>
              <w:t>Solución propuesta</w:t>
            </w:r>
            <w:r w:rsidR="00C92523">
              <w:rPr>
                <w:noProof/>
                <w:webHidden/>
              </w:rPr>
              <w:tab/>
            </w:r>
            <w:r w:rsidR="00C92523">
              <w:rPr>
                <w:noProof/>
                <w:webHidden/>
              </w:rPr>
              <w:fldChar w:fldCharType="begin"/>
            </w:r>
            <w:r w:rsidR="00C92523">
              <w:rPr>
                <w:noProof/>
                <w:webHidden/>
              </w:rPr>
              <w:instrText xml:space="preserve"> PAGEREF _Toc486771514 \h </w:instrText>
            </w:r>
            <w:r w:rsidR="00C92523">
              <w:rPr>
                <w:noProof/>
                <w:webHidden/>
              </w:rPr>
            </w:r>
            <w:r w:rsidR="00C92523">
              <w:rPr>
                <w:noProof/>
                <w:webHidden/>
              </w:rPr>
              <w:fldChar w:fldCharType="separate"/>
            </w:r>
            <w:r w:rsidR="00C92523">
              <w:rPr>
                <w:noProof/>
                <w:webHidden/>
              </w:rPr>
              <w:t>4</w:t>
            </w:r>
            <w:r w:rsidR="00C9252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92523" w:rsidRDefault="00697150" w14:paraId="0FDF7656" wp14:textId="77777777">
          <w:pPr>
            <w:pStyle w:val="TDC2"/>
            <w:tabs>
              <w:tab w:val="left" w:pos="880"/>
              <w:tab w:val="right" w:leader="dot" w:pos="9011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s-PE"/>
            </w:rPr>
          </w:pPr>
          <w:hyperlink w:history="1" w:anchor="_Toc486771515">
            <w:r w:rsidRPr="00E07B08" w:rsidR="00C92523">
              <w:rPr>
                <w:rStyle w:val="Hipervnculo"/>
                <w:noProof/>
              </w:rPr>
              <w:t>5.1.</w:t>
            </w:r>
            <w:r w:rsidR="00C9252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s-PE"/>
              </w:rPr>
              <w:tab/>
            </w:r>
            <w:r w:rsidRPr="00E07B08" w:rsidR="00C92523">
              <w:rPr>
                <w:rStyle w:val="Hipervnculo"/>
                <w:noProof/>
              </w:rPr>
              <w:t>Sistema de evaluación motriz para deportistas con cámaras infrarrojas</w:t>
            </w:r>
            <w:r w:rsidR="00C92523">
              <w:rPr>
                <w:noProof/>
                <w:webHidden/>
              </w:rPr>
              <w:tab/>
            </w:r>
            <w:r w:rsidR="00C92523">
              <w:rPr>
                <w:noProof/>
                <w:webHidden/>
              </w:rPr>
              <w:fldChar w:fldCharType="begin"/>
            </w:r>
            <w:r w:rsidR="00C92523">
              <w:rPr>
                <w:noProof/>
                <w:webHidden/>
              </w:rPr>
              <w:instrText xml:space="preserve"> PAGEREF _Toc486771515 \h </w:instrText>
            </w:r>
            <w:r w:rsidR="00C92523">
              <w:rPr>
                <w:noProof/>
                <w:webHidden/>
              </w:rPr>
            </w:r>
            <w:r w:rsidR="00C92523">
              <w:rPr>
                <w:noProof/>
                <w:webHidden/>
              </w:rPr>
              <w:fldChar w:fldCharType="separate"/>
            </w:r>
            <w:r w:rsidR="00C92523">
              <w:rPr>
                <w:noProof/>
                <w:webHidden/>
              </w:rPr>
              <w:t>4</w:t>
            </w:r>
            <w:r w:rsidR="00C9252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92523" w:rsidRDefault="00697150" w14:paraId="669B448D" wp14:textId="77777777">
          <w:pPr>
            <w:pStyle w:val="TDC3"/>
            <w:tabs>
              <w:tab w:val="left" w:pos="1100"/>
              <w:tab w:val="right" w:leader="dot" w:pos="9011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s-PE"/>
            </w:rPr>
          </w:pPr>
          <w:hyperlink w:history="1" w:anchor="_Toc486771516">
            <w:r w:rsidRPr="00E07B08" w:rsidR="00C92523">
              <w:rPr>
                <w:rStyle w:val="Hipervnculo"/>
                <w:noProof/>
              </w:rPr>
              <w:t>5.1.1.</w:t>
            </w:r>
            <w:r w:rsidR="00C9252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s-PE"/>
              </w:rPr>
              <w:tab/>
            </w:r>
            <w:r w:rsidRPr="00E07B08" w:rsidR="00C92523">
              <w:rPr>
                <w:rStyle w:val="Hipervnculo"/>
                <w:noProof/>
              </w:rPr>
              <w:t>Descripción General</w:t>
            </w:r>
            <w:r w:rsidR="00C92523">
              <w:rPr>
                <w:noProof/>
                <w:webHidden/>
              </w:rPr>
              <w:tab/>
            </w:r>
            <w:r w:rsidR="00C92523">
              <w:rPr>
                <w:noProof/>
                <w:webHidden/>
              </w:rPr>
              <w:fldChar w:fldCharType="begin"/>
            </w:r>
            <w:r w:rsidR="00C92523">
              <w:rPr>
                <w:noProof/>
                <w:webHidden/>
              </w:rPr>
              <w:instrText xml:space="preserve"> PAGEREF _Toc486771516 \h </w:instrText>
            </w:r>
            <w:r w:rsidR="00C92523">
              <w:rPr>
                <w:noProof/>
                <w:webHidden/>
              </w:rPr>
            </w:r>
            <w:r w:rsidR="00C92523">
              <w:rPr>
                <w:noProof/>
                <w:webHidden/>
              </w:rPr>
              <w:fldChar w:fldCharType="separate"/>
            </w:r>
            <w:r w:rsidR="00C92523">
              <w:rPr>
                <w:noProof/>
                <w:webHidden/>
              </w:rPr>
              <w:t>4</w:t>
            </w:r>
            <w:r w:rsidR="00C9252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92523" w:rsidRDefault="00697150" w14:paraId="497B5DAD" wp14:textId="77777777">
          <w:pPr>
            <w:pStyle w:val="TDC3"/>
            <w:tabs>
              <w:tab w:val="left" w:pos="1100"/>
              <w:tab w:val="right" w:leader="dot" w:pos="9011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s-PE"/>
            </w:rPr>
          </w:pPr>
          <w:hyperlink w:history="1" w:anchor="_Toc486771517">
            <w:r w:rsidRPr="00E07B08" w:rsidR="00C92523">
              <w:rPr>
                <w:rStyle w:val="Hipervnculo"/>
                <w:noProof/>
              </w:rPr>
              <w:t>5.1.2.</w:t>
            </w:r>
            <w:r w:rsidR="00C9252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s-PE"/>
              </w:rPr>
              <w:tab/>
            </w:r>
            <w:r w:rsidRPr="00E07B08" w:rsidR="00C92523">
              <w:rPr>
                <w:rStyle w:val="Hipervnculo"/>
                <w:noProof/>
              </w:rPr>
              <w:t>Funcionalidades</w:t>
            </w:r>
            <w:r w:rsidR="00C92523">
              <w:rPr>
                <w:noProof/>
                <w:webHidden/>
              </w:rPr>
              <w:tab/>
            </w:r>
            <w:r w:rsidR="00C92523">
              <w:rPr>
                <w:noProof/>
                <w:webHidden/>
              </w:rPr>
              <w:fldChar w:fldCharType="begin"/>
            </w:r>
            <w:r w:rsidR="00C92523">
              <w:rPr>
                <w:noProof/>
                <w:webHidden/>
              </w:rPr>
              <w:instrText xml:space="preserve"> PAGEREF _Toc486771517 \h </w:instrText>
            </w:r>
            <w:r w:rsidR="00C92523">
              <w:rPr>
                <w:noProof/>
                <w:webHidden/>
              </w:rPr>
            </w:r>
            <w:r w:rsidR="00C92523">
              <w:rPr>
                <w:noProof/>
                <w:webHidden/>
              </w:rPr>
              <w:fldChar w:fldCharType="separate"/>
            </w:r>
            <w:r w:rsidR="00C92523">
              <w:rPr>
                <w:noProof/>
                <w:webHidden/>
              </w:rPr>
              <w:t>4</w:t>
            </w:r>
            <w:r w:rsidR="00C9252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92523" w:rsidRDefault="00697150" w14:paraId="65C5ACD1" wp14:textId="77777777">
          <w:pPr>
            <w:pStyle w:val="TDC1"/>
            <w:tabs>
              <w:tab w:val="left" w:pos="660"/>
              <w:tab w:val="right" w:leader="dot" w:pos="9011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s-PE"/>
            </w:rPr>
          </w:pPr>
          <w:hyperlink w:history="1" w:anchor="_Toc486771518">
            <w:r w:rsidRPr="00E07B08" w:rsidR="00C92523">
              <w:rPr>
                <w:rStyle w:val="Hipervnculo"/>
                <w:noProof/>
              </w:rPr>
              <w:t>6.</w:t>
            </w:r>
            <w:r w:rsidR="00C9252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s-PE"/>
              </w:rPr>
              <w:tab/>
            </w:r>
            <w:r w:rsidRPr="00E07B08" w:rsidR="00C92523">
              <w:rPr>
                <w:rStyle w:val="Hipervnculo"/>
                <w:noProof/>
              </w:rPr>
              <w:t>Arquitectura</w:t>
            </w:r>
            <w:r w:rsidR="00C92523">
              <w:rPr>
                <w:noProof/>
                <w:webHidden/>
              </w:rPr>
              <w:tab/>
            </w:r>
            <w:r w:rsidR="00C92523">
              <w:rPr>
                <w:noProof/>
                <w:webHidden/>
              </w:rPr>
              <w:fldChar w:fldCharType="begin"/>
            </w:r>
            <w:r w:rsidR="00C92523">
              <w:rPr>
                <w:noProof/>
                <w:webHidden/>
              </w:rPr>
              <w:instrText xml:space="preserve"> PAGEREF _Toc486771518 \h </w:instrText>
            </w:r>
            <w:r w:rsidR="00C92523">
              <w:rPr>
                <w:noProof/>
                <w:webHidden/>
              </w:rPr>
            </w:r>
            <w:r w:rsidR="00C92523">
              <w:rPr>
                <w:noProof/>
                <w:webHidden/>
              </w:rPr>
              <w:fldChar w:fldCharType="separate"/>
            </w:r>
            <w:r w:rsidR="00C92523">
              <w:rPr>
                <w:noProof/>
                <w:webHidden/>
              </w:rPr>
              <w:t>4</w:t>
            </w:r>
            <w:r w:rsidR="00C9252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92523" w:rsidRDefault="00697150" w14:paraId="2398C80C" wp14:textId="77777777">
          <w:pPr>
            <w:pStyle w:val="TDC2"/>
            <w:tabs>
              <w:tab w:val="left" w:pos="880"/>
              <w:tab w:val="right" w:leader="dot" w:pos="9011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s-PE"/>
            </w:rPr>
          </w:pPr>
          <w:hyperlink w:history="1" w:anchor="_Toc486771519">
            <w:r w:rsidRPr="00E07B08" w:rsidR="00C92523">
              <w:rPr>
                <w:rStyle w:val="Hipervnculo"/>
                <w:noProof/>
              </w:rPr>
              <w:t>6.1.</w:t>
            </w:r>
            <w:r w:rsidR="00C9252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s-PE"/>
              </w:rPr>
              <w:tab/>
            </w:r>
            <w:r w:rsidRPr="00E07B08" w:rsidR="00C92523">
              <w:rPr>
                <w:rStyle w:val="Hipervnculo"/>
                <w:noProof/>
              </w:rPr>
              <w:t>Arquitectura Lógica / Física</w:t>
            </w:r>
            <w:r w:rsidR="00C92523">
              <w:rPr>
                <w:noProof/>
                <w:webHidden/>
              </w:rPr>
              <w:tab/>
            </w:r>
            <w:r w:rsidR="00C92523">
              <w:rPr>
                <w:noProof/>
                <w:webHidden/>
              </w:rPr>
              <w:fldChar w:fldCharType="begin"/>
            </w:r>
            <w:r w:rsidR="00C92523">
              <w:rPr>
                <w:noProof/>
                <w:webHidden/>
              </w:rPr>
              <w:instrText xml:space="preserve"> PAGEREF _Toc486771519 \h </w:instrText>
            </w:r>
            <w:r w:rsidR="00C92523">
              <w:rPr>
                <w:noProof/>
                <w:webHidden/>
              </w:rPr>
            </w:r>
            <w:r w:rsidR="00C92523">
              <w:rPr>
                <w:noProof/>
                <w:webHidden/>
              </w:rPr>
              <w:fldChar w:fldCharType="separate"/>
            </w:r>
            <w:r w:rsidR="00C92523">
              <w:rPr>
                <w:noProof/>
                <w:webHidden/>
              </w:rPr>
              <w:t>4</w:t>
            </w:r>
            <w:r w:rsidR="00C9252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B4888" w:rsidRDefault="00DB4888" w14:paraId="44EAFD9C" wp14:textId="77777777">
          <w:r>
            <w:rPr>
              <w:b/>
              <w:bCs/>
              <w:lang w:val="es-ES"/>
            </w:rPr>
            <w:fldChar w:fldCharType="end"/>
          </w:r>
        </w:p>
      </w:sdtContent>
    </w:sdt>
    <w:p xmlns:wp14="http://schemas.microsoft.com/office/word/2010/wordml" w:rsidRPr="00172E01" w:rsidR="003F00C0" w:rsidP="003F00C0" w:rsidRDefault="003F00C0" w14:paraId="4B94D5A5" wp14:textId="77777777">
      <w:pPr>
        <w:pStyle w:val="TDC2"/>
        <w:tabs>
          <w:tab w:val="left" w:pos="880"/>
          <w:tab w:val="right" w:leader="dot" w:pos="9350"/>
        </w:tabs>
        <w:rPr>
          <w:rFonts w:asciiTheme="minorHAnsi" w:hAnsiTheme="minorHAnsi" w:eastAsiaTheme="majorEastAsia" w:cstheme="minorHAnsi"/>
          <w:b/>
          <w:bCs/>
          <w:sz w:val="28"/>
          <w:szCs w:val="28"/>
        </w:rPr>
      </w:pPr>
    </w:p>
    <w:p xmlns:wp14="http://schemas.microsoft.com/office/word/2010/wordml" w:rsidR="003F00C0" w:rsidP="00D329DA" w:rsidRDefault="003F00C0" w14:paraId="3DEEC669" wp14:textId="77777777"/>
    <w:p xmlns:wp14="http://schemas.microsoft.com/office/word/2010/wordml" w:rsidR="003F00C0" w:rsidRDefault="003F00C0" w14:paraId="3656B9AB" wp14:textId="77777777">
      <w:pPr>
        <w:spacing w:after="160" w:line="259" w:lineRule="auto"/>
        <w:rPr>
          <w:rFonts w:cs="Arial"/>
          <w:b/>
          <w:color w:val="FF1901"/>
        </w:rPr>
      </w:pPr>
      <w:r>
        <w:br w:type="page"/>
      </w:r>
    </w:p>
    <w:p xmlns:wp14="http://schemas.microsoft.com/office/word/2010/wordml" w:rsidRPr="006A35F7" w:rsidR="005E2C86" w:rsidP="006A35F7" w:rsidRDefault="00C714C4" w14:paraId="218C1D73" wp14:textId="77777777">
      <w:pPr>
        <w:pStyle w:val="Ttulo1"/>
      </w:pPr>
      <w:bookmarkStart w:name="_Toc385956016" w:id="1"/>
      <w:bookmarkStart w:name="_Toc486771507" w:id="2"/>
      <w:r w:rsidRPr="006A35F7">
        <w:lastRenderedPageBreak/>
        <w:t>Introducción</w:t>
      </w:r>
      <w:bookmarkEnd w:id="1"/>
      <w:bookmarkEnd w:id="2"/>
    </w:p>
    <w:p xmlns:wp14="http://schemas.microsoft.com/office/word/2010/wordml" w:rsidR="00C714C4" w:rsidP="00C714C4" w:rsidRDefault="00BE2B0A" w14:paraId="6A4212E5" wp14:textId="77777777">
      <w:r>
        <w:rPr>
          <w:noProof/>
        </w:rPr>
        <w:t>La finalidad de este documento es la de presentar la propuesta a un nivel de detalle necesario para una evaluación futura de viabilidad</w:t>
      </w:r>
      <w:r w:rsidR="00A72E04">
        <w:rPr>
          <w:noProof/>
        </w:rPr>
        <w:t xml:space="preserve"> de desarrollo de la solución</w:t>
      </w:r>
      <w:r>
        <w:rPr>
          <w:noProof/>
        </w:rPr>
        <w:t>.</w:t>
      </w:r>
    </w:p>
    <w:p xmlns:wp14="http://schemas.microsoft.com/office/word/2010/wordml" w:rsidR="00E41A24" w:rsidP="006A35F7" w:rsidRDefault="00E41A24" w14:paraId="053C83EB" wp14:textId="77777777">
      <w:pPr>
        <w:pStyle w:val="Ttulo1"/>
      </w:pPr>
      <w:bookmarkStart w:name="_Toc385956017" w:id="3"/>
      <w:bookmarkStart w:name="_Toc486771508" w:id="4"/>
      <w:r>
        <w:t>Problemática</w:t>
      </w:r>
      <w:bookmarkEnd w:id="3"/>
      <w:bookmarkEnd w:id="4"/>
    </w:p>
    <w:p xmlns:wp14="http://schemas.microsoft.com/office/word/2010/wordml" w:rsidR="00A43C30" w:rsidP="00A43C30" w:rsidRDefault="00D84FE0" w14:paraId="662B8532" wp14:textId="77777777">
      <w:r>
        <w:rPr>
          <w:color w:val="000000"/>
          <w:sz w:val="20"/>
        </w:rPr>
        <w:t xml:space="preserve">El problema de la evaluación motriz para los </w:t>
      </w:r>
      <w:r w:rsidR="00213E77">
        <w:rPr>
          <w:color w:val="000000"/>
          <w:sz w:val="20"/>
        </w:rPr>
        <w:t xml:space="preserve">deportistas es no contar con datos exactos </w:t>
      </w:r>
      <w:r w:rsidR="00213E77">
        <w:rPr>
          <w:color w:val="222222"/>
          <w:sz w:val="20"/>
        </w:rPr>
        <w:t>que permitan medir el desempeño de los deportistas en sus respectivas disciplinas</w:t>
      </w:r>
      <w:r w:rsidRPr="00C7664D" w:rsidR="00C7664D">
        <w:t>.</w:t>
      </w:r>
    </w:p>
    <w:p xmlns:wp14="http://schemas.microsoft.com/office/word/2010/wordml" w:rsidR="00F04454" w:rsidP="006A35F7" w:rsidRDefault="00F04454" w14:paraId="3A6FB830" wp14:textId="77777777">
      <w:pPr>
        <w:pStyle w:val="Ttulo1"/>
      </w:pPr>
      <w:bookmarkStart w:name="_Toc385956018" w:id="5"/>
      <w:bookmarkStart w:name="_Toc486771509" w:id="6"/>
      <w:r>
        <w:t>Descripción de la propuesta</w:t>
      </w:r>
      <w:bookmarkEnd w:id="5"/>
      <w:bookmarkEnd w:id="6"/>
    </w:p>
    <w:p xmlns:wp14="http://schemas.microsoft.com/office/word/2010/wordml" w:rsidR="00BE2B0A" w:rsidP="006A35F7" w:rsidRDefault="00F04454" w14:paraId="67D95E88" wp14:textId="77777777">
      <w:pPr>
        <w:pStyle w:val="Ttulo2"/>
        <w:ind w:left="788" w:hanging="431"/>
      </w:pPr>
      <w:bookmarkStart w:name="_Toc385956019" w:id="7"/>
      <w:bookmarkStart w:name="_Toc486771510" w:id="8"/>
      <w:r w:rsidRPr="00F04454">
        <w:t>Nombre</w:t>
      </w:r>
      <w:bookmarkEnd w:id="7"/>
      <w:bookmarkEnd w:id="8"/>
    </w:p>
    <w:p xmlns:wp14="http://schemas.microsoft.com/office/word/2010/wordml" w:rsidRPr="00213E77" w:rsidR="00393C04" w:rsidP="00393C04" w:rsidRDefault="00393C04" w14:paraId="67791CD2" wp14:textId="77777777">
      <w:pPr>
        <w:rPr>
          <w:color w:val="222222"/>
          <w:sz w:val="20"/>
        </w:rPr>
      </w:pPr>
      <w:r w:rsidRPr="00213E77">
        <w:rPr>
          <w:color w:val="222222"/>
          <w:sz w:val="20"/>
        </w:rPr>
        <w:t xml:space="preserve">Sistema de </w:t>
      </w:r>
      <w:r w:rsidRPr="00213E77" w:rsidR="00213E77">
        <w:rPr>
          <w:color w:val="222222"/>
          <w:sz w:val="20"/>
        </w:rPr>
        <w:t>evaluación motriz para deportistas con cámaras infrarrojas</w:t>
      </w:r>
    </w:p>
    <w:p xmlns:wp14="http://schemas.microsoft.com/office/word/2010/wordml" w:rsidR="00F04454" w:rsidP="006A35F7" w:rsidRDefault="00F04454" w14:paraId="7CF7CAE3" wp14:textId="77777777">
      <w:pPr>
        <w:pStyle w:val="Ttulo2"/>
      </w:pPr>
      <w:bookmarkStart w:name="_Toc385956020" w:id="9"/>
      <w:bookmarkStart w:name="_Toc486771511" w:id="10"/>
      <w:r>
        <w:t>Descripción</w:t>
      </w:r>
      <w:bookmarkEnd w:id="9"/>
      <w:bookmarkEnd w:id="10"/>
    </w:p>
    <w:p xmlns:wp14="http://schemas.microsoft.com/office/word/2010/wordml" w:rsidRPr="00DD1775" w:rsidR="00DD1775" w:rsidP="00DD1775" w:rsidRDefault="00830EB1" w14:paraId="46D03950" wp14:textId="77777777">
      <w:pPr>
        <w:rPr>
          <w:color w:val="000000"/>
          <w:sz w:val="20"/>
        </w:rPr>
      </w:pPr>
      <w:bookmarkStart w:name="_Toc385956021" w:id="11"/>
      <w:r>
        <w:rPr>
          <w:color w:val="222222"/>
          <w:sz w:val="20"/>
        </w:rPr>
        <w:t xml:space="preserve">Con este proyecto se busca </w:t>
      </w:r>
      <w:r w:rsidR="00213E77">
        <w:rPr>
          <w:color w:val="222222"/>
          <w:sz w:val="20"/>
        </w:rPr>
        <w:t xml:space="preserve">evaluar al deportista en movimiento con cámaras infrarrojas para obtener </w:t>
      </w:r>
      <w:r w:rsidR="00B80BB7">
        <w:rPr>
          <w:color w:val="222222"/>
          <w:sz w:val="20"/>
        </w:rPr>
        <w:t>resultados exactos y data trabajable</w:t>
      </w:r>
    </w:p>
    <w:p xmlns:wp14="http://schemas.microsoft.com/office/word/2010/wordml" w:rsidR="00F04454" w:rsidP="006A35F7" w:rsidRDefault="00F04454" w14:paraId="181BE492" wp14:textId="77777777">
      <w:pPr>
        <w:pStyle w:val="Ttulo1"/>
      </w:pPr>
      <w:bookmarkStart w:name="_Toc486771512" w:id="12"/>
      <w:r>
        <w:t>Tecnologías relacionadas</w:t>
      </w:r>
      <w:bookmarkEnd w:id="11"/>
      <w:bookmarkEnd w:id="12"/>
    </w:p>
    <w:p xmlns:wp14="http://schemas.microsoft.com/office/word/2010/wordml" w:rsidRPr="00F04454" w:rsidR="00F04454" w:rsidP="00E87C80" w:rsidRDefault="00E87C80" w14:paraId="7E2FC301" wp14:textId="77777777">
      <w:r>
        <w:t>En esta sección se describen las principales tecnologías que construyen y/o complementan esta propuesta.</w:t>
      </w:r>
    </w:p>
    <w:p xmlns:wp14="http://schemas.microsoft.com/office/word/2010/wordml" w:rsidR="00A270F8" w:rsidP="00DD1775" w:rsidRDefault="005A282D" w14:paraId="2A2AF39C" wp14:textId="77777777">
      <w:pPr>
        <w:pStyle w:val="Ttulo2"/>
      </w:pPr>
      <w:bookmarkStart w:name="_Toc486771513" w:id="13"/>
      <w:r>
        <w:t xml:space="preserve">Reconocimiento de </w:t>
      </w:r>
      <w:r w:rsidR="00DD1775">
        <w:t>movimientos (“</w:t>
      </w:r>
      <w:r w:rsidRPr="00DD1775" w:rsidR="00DD1775">
        <w:t xml:space="preserve">Time of </w:t>
      </w:r>
      <w:proofErr w:type="spellStart"/>
      <w:r w:rsidRPr="00DD1775" w:rsidR="00DD1775">
        <w:t>lights</w:t>
      </w:r>
      <w:proofErr w:type="spellEnd"/>
      <w:r w:rsidRPr="00DD1775" w:rsidR="00DD1775">
        <w:t>”</w:t>
      </w:r>
      <w:r w:rsidR="00DD1775">
        <w:t>)</w:t>
      </w:r>
      <w:bookmarkEnd w:id="13"/>
      <w:r w:rsidR="00DD1775">
        <w:t xml:space="preserve"> </w:t>
      </w:r>
    </w:p>
    <w:p xmlns:wp14="http://schemas.microsoft.com/office/word/2010/wordml" w:rsidRPr="00DD1775" w:rsidR="00DD1775" w:rsidP="00DD1775" w:rsidRDefault="00DD1775" w14:paraId="2C7BF7B6" wp14:textId="77777777">
      <w:r>
        <w:t xml:space="preserve">“Times of </w:t>
      </w:r>
      <w:proofErr w:type="spellStart"/>
      <w:r>
        <w:t>lights</w:t>
      </w:r>
      <w:proofErr w:type="spellEnd"/>
      <w:r>
        <w:t xml:space="preserve">” funciona de manera similar a un sonar midiendo el tiempo que le toma a luz infrarroja regresar. De esta manera puede calcular la distancia recorrida y, por </w:t>
      </w:r>
      <w:r w:rsidR="00B80BB7">
        <w:t>ende,</w:t>
      </w:r>
      <w:r>
        <w:t xml:space="preserve"> la posición del objeto o cuerpo capturado. Para evitar problemas con la iluminación del ambiente en que se realiza la captura, el sensor está </w:t>
      </w:r>
      <w:proofErr w:type="spellStart"/>
      <w:r>
        <w:t>preconfigurado</w:t>
      </w:r>
      <w:proofErr w:type="spellEnd"/>
      <w:r>
        <w:t xml:space="preserve"> para no registrar la luz visible, de esta forma se enfoca solo en registrar la luz infrarroja enviada por el sensor al cuerpo.</w:t>
      </w:r>
    </w:p>
    <w:p xmlns:wp14="http://schemas.microsoft.com/office/word/2010/wordml" w:rsidR="00F04454" w:rsidP="006A35F7" w:rsidRDefault="00163CD6" w14:paraId="651279CD" wp14:textId="77777777">
      <w:pPr>
        <w:pStyle w:val="Ttulo1"/>
      </w:pPr>
      <w:bookmarkStart w:name="_Toc486771514" w:id="14"/>
      <w:r>
        <w:t>Solución</w:t>
      </w:r>
      <w:r w:rsidR="00546824">
        <w:t xml:space="preserve"> propuesta</w:t>
      </w:r>
      <w:bookmarkEnd w:id="14"/>
    </w:p>
    <w:p xmlns:wp14="http://schemas.microsoft.com/office/word/2010/wordml" w:rsidR="00F04454" w:rsidP="00F04454" w:rsidRDefault="00E87C80" w14:paraId="3F2BA377" wp14:textId="77777777">
      <w:r>
        <w:t xml:space="preserve">A </w:t>
      </w:r>
      <w:r w:rsidR="0048268D">
        <w:t>continuación,</w:t>
      </w:r>
      <w:r w:rsidR="00163CD6">
        <w:t xml:space="preserve"> se describe</w:t>
      </w:r>
      <w:r>
        <w:t xml:space="preserve"> </w:t>
      </w:r>
      <w:r w:rsidR="00163CD6">
        <w:t>la solución desarrollada</w:t>
      </w:r>
      <w:r>
        <w:t xml:space="preserve"> que buscan resolver de manera total a la problemática descrita.</w:t>
      </w:r>
    </w:p>
    <w:p xmlns:wp14="http://schemas.microsoft.com/office/word/2010/wordml" w:rsidR="00B433A7" w:rsidP="00480288" w:rsidRDefault="00546824" w14:paraId="51B4EC87" wp14:textId="77777777">
      <w:pPr>
        <w:pStyle w:val="Ttulo2"/>
      </w:pPr>
      <w:bookmarkStart w:name="_Toc486771515" w:id="15"/>
      <w:r>
        <w:t xml:space="preserve">Sistema </w:t>
      </w:r>
      <w:r w:rsidR="00AB7A96">
        <w:t xml:space="preserve">de </w:t>
      </w:r>
      <w:r w:rsidR="00B40D49">
        <w:t xml:space="preserve">evaluación </w:t>
      </w:r>
      <w:r w:rsidR="00B80BB7">
        <w:t>motriz para deportistas con cámaras infrarrojas</w:t>
      </w:r>
      <w:bookmarkEnd w:id="15"/>
    </w:p>
    <w:p xmlns:wp14="http://schemas.microsoft.com/office/word/2010/wordml" w:rsidR="00C7664D" w:rsidP="00C7664D" w:rsidRDefault="00C7664D" w14:paraId="261FF661" wp14:textId="77777777">
      <w:pPr>
        <w:pStyle w:val="Ttulo3"/>
      </w:pPr>
      <w:bookmarkStart w:name="_Toc392326780" w:id="16"/>
      <w:bookmarkStart w:name="_Toc486771516" w:id="17"/>
      <w:r>
        <w:t>Descripción General</w:t>
      </w:r>
      <w:bookmarkEnd w:id="16"/>
      <w:bookmarkEnd w:id="17"/>
    </w:p>
    <w:p xmlns:wp14="http://schemas.microsoft.com/office/word/2010/wordml" w:rsidRPr="00C7664D" w:rsidR="00C7664D" w:rsidP="0048268D" w:rsidRDefault="00B80BB7" w14:paraId="5C705990" wp14:textId="77777777">
      <w:pPr>
        <w:ind w:left="720"/>
      </w:pPr>
      <w:r>
        <w:rPr>
          <w:color w:val="222222"/>
          <w:sz w:val="20"/>
        </w:rPr>
        <w:t xml:space="preserve">Con esta propuesta se busca obtener resultados de distintas evaluaciones que se pueden realizar a los deportistas basados en movimiento y desplazamiento. De este modo, con las </w:t>
      </w:r>
      <w:proofErr w:type="spellStart"/>
      <w:r>
        <w:rPr>
          <w:color w:val="222222"/>
          <w:sz w:val="20"/>
        </w:rPr>
        <w:t>camaras</w:t>
      </w:r>
      <w:proofErr w:type="spellEnd"/>
      <w:r>
        <w:rPr>
          <w:color w:val="222222"/>
          <w:sz w:val="20"/>
        </w:rPr>
        <w:t>, poder alcanzar datos cuantitativos reales que permitan medir el desempeño de los deportistas en sus respectivas disciplinas</w:t>
      </w:r>
      <w:r w:rsidR="00F40D55">
        <w:t>.</w:t>
      </w:r>
    </w:p>
    <w:p xmlns:wp14="http://schemas.microsoft.com/office/word/2010/wordml" w:rsidR="00F04454" w:rsidP="006A35F7" w:rsidRDefault="00F04454" w14:paraId="01E5A389" wp14:textId="77777777">
      <w:pPr>
        <w:pStyle w:val="Ttulo3"/>
      </w:pPr>
      <w:bookmarkStart w:name="_Toc486771517" w:id="18"/>
      <w:r>
        <w:t>Funcionalidades</w:t>
      </w:r>
      <w:bookmarkEnd w:id="18"/>
    </w:p>
    <w:p xmlns:wp14="http://schemas.microsoft.com/office/word/2010/wordml" w:rsidR="00A270F8" w:rsidP="00C7664D" w:rsidRDefault="008324C0" w14:paraId="3854AC04" wp14:textId="77777777">
      <w:pPr>
        <w:ind w:left="720"/>
      </w:pPr>
      <w:r>
        <w:t>Calcula datos exactos.</w:t>
      </w:r>
    </w:p>
    <w:p xmlns:wp14="http://schemas.microsoft.com/office/word/2010/wordml" w:rsidR="00B606AC" w:rsidP="00C7664D" w:rsidRDefault="008324C0" w14:paraId="11BF475B" wp14:textId="77777777">
      <w:pPr>
        <w:ind w:left="720"/>
      </w:pPr>
      <w:r>
        <w:t xml:space="preserve">Enviar información en tiempo real y exacta al </w:t>
      </w:r>
      <w:r w:rsidR="00F40D55">
        <w:t>evaluador</w:t>
      </w:r>
      <w:r>
        <w:t>.</w:t>
      </w:r>
    </w:p>
    <w:p xmlns:wp14="http://schemas.microsoft.com/office/word/2010/wordml" w:rsidR="00B80BB7" w:rsidP="00C7664D" w:rsidRDefault="00B80BB7" w14:paraId="075DC26A" wp14:textId="77777777">
      <w:pPr>
        <w:ind w:left="720"/>
      </w:pPr>
      <w:r>
        <w:t>Tener históricos de deportistas con patrones iguales</w:t>
      </w:r>
    </w:p>
    <w:p xmlns:wp14="http://schemas.microsoft.com/office/word/2010/wordml" w:rsidR="00DB4888" w:rsidP="006A35F7" w:rsidRDefault="00DB4888" w14:paraId="24CC6BEC" wp14:textId="77777777">
      <w:pPr>
        <w:pStyle w:val="Ttulo1"/>
      </w:pPr>
      <w:bookmarkStart w:name="_Toc385956027" w:id="19"/>
      <w:bookmarkStart w:name="_Toc486771518" w:id="20"/>
      <w:r>
        <w:t>Arquitectura</w:t>
      </w:r>
      <w:bookmarkEnd w:id="19"/>
      <w:bookmarkEnd w:id="20"/>
    </w:p>
    <w:p xmlns:wp14="http://schemas.microsoft.com/office/word/2010/wordml" w:rsidR="00A518E3" w:rsidP="006A35F7" w:rsidRDefault="00DB4888" w14:paraId="7DE93801" wp14:textId="77777777">
      <w:pPr>
        <w:pStyle w:val="Ttulo2"/>
      </w:pPr>
      <w:bookmarkStart w:name="_Toc385956028" w:id="21"/>
      <w:bookmarkStart w:name="_Toc486771519" w:id="22"/>
      <w:r>
        <w:t>Arquitectura Lógica</w:t>
      </w:r>
      <w:bookmarkEnd w:id="21"/>
      <w:r w:rsidR="00A518E3">
        <w:t xml:space="preserve"> </w:t>
      </w:r>
      <w:r w:rsidR="003B1874">
        <w:t>/ Física</w:t>
      </w:r>
      <w:bookmarkEnd w:id="22"/>
    </w:p>
    <w:p xmlns:wp14="http://schemas.microsoft.com/office/word/2010/wordml" w:rsidR="00F04454" w:rsidP="00BA5216" w:rsidRDefault="00F04454" w14:paraId="45FB0818" wp14:textId="77777777">
      <w:pPr>
        <w:ind w:left="360"/>
      </w:pPr>
    </w:p>
    <w:p xmlns:wp14="http://schemas.microsoft.com/office/word/2010/wordml" w:rsidR="00680544" w:rsidP="00BA5216" w:rsidRDefault="00680544" w14:paraId="049F31CB" wp14:textId="77777777">
      <w:pPr>
        <w:ind w:left="360"/>
      </w:pPr>
    </w:p>
    <w:p xmlns:wp14="http://schemas.microsoft.com/office/word/2010/wordml" w:rsidRPr="008324C0" w:rsidR="00680544" w:rsidP="00BA5216" w:rsidRDefault="008324C0" w14:paraId="75AD4453" wp14:textId="77777777">
      <w:pPr>
        <w:ind w:left="360"/>
        <w:rPr>
          <w:b/>
        </w:rPr>
      </w:pPr>
      <w:r w:rsidRPr="008324C0">
        <w:rPr>
          <w:b/>
        </w:rPr>
        <w:t>Arquitectura lógica</w:t>
      </w:r>
    </w:p>
    <w:p xmlns:wp14="http://schemas.microsoft.com/office/word/2010/wordml" w:rsidR="00680544" w:rsidP="00BA5216" w:rsidRDefault="0012165D" w14:paraId="53128261" wp14:textId="77777777">
      <w:pPr>
        <w:ind w:left="360"/>
      </w:pPr>
      <w:r>
        <w:rPr>
          <w:noProof/>
          <w:lang w:val="en-GB" w:eastAsia="en-GB"/>
        </w:rPr>
        <w:lastRenderedPageBreak/>
        <w:drawing>
          <wp:inline xmlns:wp14="http://schemas.microsoft.com/office/word/2010/wordprocessingDrawing" distT="0" distB="0" distL="0" distR="0" wp14:anchorId="679EB62F" wp14:editId="7329F3BC">
            <wp:extent cx="5324475" cy="4196939"/>
            <wp:effectExtent l="0" t="0" r="0" b="0"/>
            <wp:docPr id="1" name="Imagen 1" descr="cid:image001.png@01D3DF29.1C54F7A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id:image001.png@01D3DF29.1C54F7A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7" t="15319" r="32158" b="5735"/>
                    <a:stretch/>
                  </pic:blipFill>
                  <pic:spPr bwMode="auto">
                    <a:xfrm>
                      <a:off x="0" y="0"/>
                      <a:ext cx="5340463" cy="420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1827E5" w:rsidP="00BA5216" w:rsidRDefault="001827E5" w14:paraId="62486C05" wp14:textId="77777777">
      <w:pPr>
        <w:ind w:left="360"/>
      </w:pPr>
    </w:p>
    <w:p xmlns:wp14="http://schemas.microsoft.com/office/word/2010/wordml" w:rsidR="008324C0" w:rsidP="00BA5216" w:rsidRDefault="008324C0" w14:paraId="4101652C" wp14:textId="77777777">
      <w:pPr>
        <w:ind w:left="360"/>
      </w:pPr>
    </w:p>
    <w:p xmlns:wp14="http://schemas.microsoft.com/office/word/2010/wordml" w:rsidRPr="008324C0" w:rsidR="008324C0" w:rsidP="00BA5216" w:rsidRDefault="008324C0" w14:paraId="0AD30B47" wp14:textId="77777777">
      <w:pPr>
        <w:ind w:left="360"/>
        <w:rPr>
          <w:b/>
        </w:rPr>
      </w:pPr>
      <w:r w:rsidRPr="008324C0">
        <w:rPr>
          <w:b/>
        </w:rPr>
        <w:t>Arquitectura Física</w:t>
      </w:r>
    </w:p>
    <w:p xmlns:wp14="http://schemas.microsoft.com/office/word/2010/wordml" w:rsidR="008324C0" w:rsidP="00BA5216" w:rsidRDefault="008324C0" w14:paraId="4B99056E" wp14:textId="77777777">
      <w:pPr>
        <w:ind w:left="360"/>
      </w:pPr>
    </w:p>
    <w:p xmlns:wp14="http://schemas.microsoft.com/office/word/2010/wordml" w:rsidR="008324C0" w:rsidP="00BA5216" w:rsidRDefault="008324C0" w14:paraId="1299C43A" wp14:textId="77777777">
      <w:pPr>
        <w:ind w:left="360"/>
      </w:pPr>
    </w:p>
    <w:p xmlns:wp14="http://schemas.microsoft.com/office/word/2010/wordml" w:rsidR="008324C0" w:rsidP="00BA5216" w:rsidRDefault="008324C0" w14:paraId="4DDBEF00" wp14:textId="77777777">
      <w:pPr>
        <w:ind w:left="360"/>
      </w:pPr>
    </w:p>
    <w:p xmlns:wp14="http://schemas.microsoft.com/office/word/2010/wordml" w:rsidR="0012165D" w:rsidP="00BA5216" w:rsidRDefault="0012165D" w14:paraId="3461D779" wp14:textId="77777777">
      <w:pPr>
        <w:ind w:left="360"/>
        <w:rPr>
          <w:noProof/>
          <w:lang w:eastAsia="es-PE"/>
        </w:rPr>
      </w:pPr>
    </w:p>
    <w:p xmlns:wp14="http://schemas.microsoft.com/office/word/2010/wordml" w:rsidRPr="00F04454" w:rsidR="008324C0" w:rsidP="00BA5216" w:rsidRDefault="00B70101" w14:paraId="3CF2D8B6" wp14:textId="77777777">
      <w:pPr>
        <w:ind w:left="360"/>
      </w:pPr>
      <w:r>
        <w:rPr>
          <w:noProof/>
          <w:lang w:val="en-GB" w:eastAsia="en-GB"/>
        </w:rPr>
        <w:drawing>
          <wp:inline xmlns:wp14="http://schemas.microsoft.com/office/word/2010/wordprocessingDrawing" distT="0" distB="0" distL="0" distR="0" wp14:anchorId="3787975A" wp14:editId="653D51DA">
            <wp:extent cx="5457825" cy="3257550"/>
            <wp:effectExtent l="0" t="0" r="9525" b="0"/>
            <wp:docPr id="2" name="Imagen 2" descr="cid:image001.png@01D3DF28.FD502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id:image001.png@01D3DF28.FD502410"/>
                    <pic:cNvPicPr/>
                  </pic:nvPicPr>
                  <pic:blipFill rotWithShape="1"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29" t="22683" r="12205" b="14867"/>
                    <a:stretch/>
                  </pic:blipFill>
                  <pic:spPr bwMode="auto">
                    <a:xfrm>
                      <a:off x="0" y="0"/>
                      <a:ext cx="54578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Pr="00F04454" w:rsidR="008324C0" w:rsidSect="00680544">
      <w:headerReference w:type="default" r:id="rId16"/>
      <w:pgSz w:w="11907" w:h="16839" w:orient="portrait" w:code="9"/>
      <w:pgMar w:top="1985" w:right="1185" w:bottom="851" w:left="1701" w:header="720" w:footer="720" w:gutter="0"/>
      <w:cols w:space="720"/>
      <w:titlePg/>
      <w:docGrid w:linePitch="360"/>
      <w:headerReference w:type="first" r:id="R336c1ac607624438"/>
      <w:footerReference w:type="default" r:id="R4f8f17344eb14342"/>
      <w:footerReference w:type="first" r:id="Rc294051a9a66495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97150" w:rsidP="000C75E8" w:rsidRDefault="00697150" w14:paraId="0FB78278" wp14:textId="77777777">
      <w:r>
        <w:separator/>
      </w:r>
    </w:p>
  </w:endnote>
  <w:endnote w:type="continuationSeparator" w:id="0">
    <w:p xmlns:wp14="http://schemas.microsoft.com/office/word/2010/wordml" w:rsidR="00697150" w:rsidP="000C75E8" w:rsidRDefault="00697150" w14:paraId="1FC3994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7"/>
      <w:gridCol w:w="3007"/>
      <w:gridCol w:w="3007"/>
    </w:tblGrid>
    <w:tr w:rsidR="61D57700" w:rsidTr="61D57700" w14:paraId="6E1E1225">
      <w:tc>
        <w:tcPr>
          <w:tcW w:w="3007" w:type="dxa"/>
          <w:tcMar/>
        </w:tcPr>
        <w:p w:rsidR="61D57700" w:rsidP="61D57700" w:rsidRDefault="61D57700" w14:paraId="435BD816" w14:textId="5E23D5E7">
          <w:pPr>
            <w:pStyle w:val="Encabezado"/>
            <w:bidi w:val="0"/>
            <w:ind w:left="-115"/>
            <w:jc w:val="left"/>
          </w:pPr>
        </w:p>
      </w:tc>
      <w:tc>
        <w:tcPr>
          <w:tcW w:w="3007" w:type="dxa"/>
          <w:tcMar/>
        </w:tcPr>
        <w:p w:rsidR="61D57700" w:rsidP="61D57700" w:rsidRDefault="61D57700" w14:paraId="3C838E8C" w14:textId="2B90A467">
          <w:pPr>
            <w:pStyle w:val="Encabezado"/>
            <w:bidi w:val="0"/>
            <w:jc w:val="center"/>
          </w:pPr>
        </w:p>
      </w:tc>
      <w:tc>
        <w:tcPr>
          <w:tcW w:w="3007" w:type="dxa"/>
          <w:tcMar/>
        </w:tcPr>
        <w:p w:rsidR="61D57700" w:rsidP="61D57700" w:rsidRDefault="61D57700" w14:paraId="4D38D9D5" w14:textId="1697E7AF">
          <w:pPr>
            <w:pStyle w:val="Encabezado"/>
            <w:bidi w:val="0"/>
            <w:ind w:right="-115"/>
            <w:jc w:val="right"/>
          </w:pPr>
        </w:p>
      </w:tc>
    </w:tr>
  </w:tbl>
  <w:p w:rsidR="61D57700" w:rsidP="61D57700" w:rsidRDefault="61D57700" w14:paraId="15283069" w14:textId="66D1B588">
    <w:pPr>
      <w:pStyle w:val="Piedepgina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7"/>
      <w:gridCol w:w="3007"/>
      <w:gridCol w:w="3007"/>
    </w:tblGrid>
    <w:tr w:rsidR="61D57700" w:rsidTr="61D57700" w14:paraId="7D724337">
      <w:tc>
        <w:tcPr>
          <w:tcW w:w="3007" w:type="dxa"/>
          <w:tcMar/>
        </w:tcPr>
        <w:p w:rsidR="61D57700" w:rsidP="61D57700" w:rsidRDefault="61D57700" w14:paraId="6A9FF804" w14:textId="6744A0E1">
          <w:pPr>
            <w:pStyle w:val="Encabezado"/>
            <w:bidi w:val="0"/>
            <w:ind w:left="-115"/>
            <w:jc w:val="left"/>
          </w:pPr>
        </w:p>
      </w:tc>
      <w:tc>
        <w:tcPr>
          <w:tcW w:w="3007" w:type="dxa"/>
          <w:tcMar/>
        </w:tcPr>
        <w:p w:rsidR="61D57700" w:rsidP="61D57700" w:rsidRDefault="61D57700" w14:paraId="5691A6FA" w14:textId="1D4F850F">
          <w:pPr>
            <w:pStyle w:val="Encabezado"/>
            <w:bidi w:val="0"/>
            <w:jc w:val="center"/>
          </w:pPr>
        </w:p>
      </w:tc>
      <w:tc>
        <w:tcPr>
          <w:tcW w:w="3007" w:type="dxa"/>
          <w:tcMar/>
        </w:tcPr>
        <w:p w:rsidR="61D57700" w:rsidP="61D57700" w:rsidRDefault="61D57700" w14:paraId="7F7760FC" w14:textId="25FE048E">
          <w:pPr>
            <w:pStyle w:val="Encabezado"/>
            <w:bidi w:val="0"/>
            <w:ind w:right="-115"/>
            <w:jc w:val="right"/>
          </w:pPr>
        </w:p>
      </w:tc>
    </w:tr>
  </w:tbl>
  <w:p w:rsidR="61D57700" w:rsidP="61D57700" w:rsidRDefault="61D57700" w14:paraId="31595298" w14:textId="327702B7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97150" w:rsidP="000C75E8" w:rsidRDefault="00697150" w14:paraId="6B699379" wp14:textId="77777777">
      <w:r>
        <w:separator/>
      </w:r>
    </w:p>
  </w:footnote>
  <w:footnote w:type="continuationSeparator" w:id="0">
    <w:p xmlns:wp14="http://schemas.microsoft.com/office/word/2010/wordml" w:rsidR="00697150" w:rsidP="000C75E8" w:rsidRDefault="00697150" w14:paraId="3FE9F23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W w:w="9592" w:type="dxa"/>
      <w:tblInd w:w="-71" w:type="dxa"/>
      <w:tblBorders>
        <w:top w:val="single" w:color="808080" w:sz="6" w:space="0"/>
        <w:left w:val="single" w:color="808080" w:sz="6" w:space="0"/>
        <w:bottom w:val="single" w:color="808080" w:sz="6" w:space="0"/>
        <w:right w:val="single" w:color="808080" w:sz="6" w:space="0"/>
        <w:insideH w:val="single" w:color="808080" w:sz="6" w:space="0"/>
        <w:insideV w:val="single" w:color="808080" w:sz="6" w:space="0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042"/>
      <w:gridCol w:w="1368"/>
      <w:gridCol w:w="3119"/>
      <w:gridCol w:w="1093"/>
      <w:gridCol w:w="2970"/>
    </w:tblGrid>
    <w:tr xmlns:wp14="http://schemas.microsoft.com/office/word/2010/wordml" w:rsidRPr="00C64659" w:rsidR="00DB4888" w:rsidTr="61D57700" w14:paraId="025A6829" wp14:textId="77777777">
      <w:trPr>
        <w:cantSplit/>
        <w:trHeight w:val="284" w:hRule="exact"/>
      </w:trPr>
      <w:tc>
        <w:tcPr>
          <w:tcW w:w="1042" w:type="dxa"/>
          <w:vMerge w:val="restart"/>
          <w:tcMar/>
        </w:tcPr>
        <w:p w:rsidR="00DB4888" w:rsidP="00DB4888" w:rsidRDefault="00DB4888" w14:paraId="0562CB0E" wp14:textId="77777777">
          <w:pPr>
            <w:pStyle w:val="Encabezado"/>
            <w:spacing w:before="40"/>
            <w:rPr>
              <w:b/>
            </w:rPr>
          </w:pPr>
          <w:r w:rsidRPr="00663EAD">
            <w:rPr>
              <w:b/>
              <w:noProof/>
              <w:lang w:val="en-GB" w:eastAsia="en-GB"/>
            </w:rPr>
            <w:drawing>
              <wp:inline xmlns:wp14="http://schemas.microsoft.com/office/word/2010/wordprocessingDrawing" distT="0" distB="0" distL="0" distR="0" wp14:anchorId="260557BD" wp14:editId="3603AC00">
                <wp:extent cx="503711" cy="475200"/>
                <wp:effectExtent l="0" t="0" r="0" b="0"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http://cacaoupc.files.wordpress.com/2011/02/logo_upc.gif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048" t="17284" r="18520" b="20988"/>
                        <a:stretch/>
                      </pic:blipFill>
                      <pic:spPr bwMode="auto">
                        <a:xfrm>
                          <a:off x="0" y="0"/>
                          <a:ext cx="503711" cy="47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8" w:type="dxa"/>
          <w:tcMar/>
          <w:vAlign w:val="center"/>
        </w:tcPr>
        <w:p w:rsidRPr="00663EAD" w:rsidR="00DB4888" w:rsidP="00DB4888" w:rsidRDefault="00DB4888" w14:paraId="346822E8" wp14:textId="77777777">
          <w:pPr>
            <w:pStyle w:val="Encabezado"/>
            <w:rPr>
              <w:rFonts w:asciiTheme="minorHAnsi" w:hAnsiTheme="minorHAnsi" w:cstheme="minorHAnsi"/>
              <w:b/>
              <w:lang w:val="es-MX"/>
            </w:rPr>
          </w:pPr>
          <w:r w:rsidRPr="00663EAD">
            <w:rPr>
              <w:rFonts w:asciiTheme="minorHAnsi" w:hAnsiTheme="minorHAnsi" w:cstheme="minorHAnsi"/>
              <w:b/>
              <w:lang w:val="es-MX"/>
            </w:rPr>
            <w:t>Proyecto:</w:t>
          </w:r>
        </w:p>
      </w:tc>
      <w:sdt>
        <w:sdtPr>
          <w:rPr>
            <w:rFonts w:asciiTheme="minorHAnsi" w:hAnsiTheme="minorHAnsi" w:cstheme="minorHAnsi"/>
          </w:rPr>
          <w:alias w:val="Proyecto Nombre Cabecera"/>
          <w:tag w:val="ProyectoNombreCabecera"/>
          <w:id w:val="-148210729"/>
          <w:placeholder>
            <w:docPart w:val="ED3373A1A4C641E4BC831C3E13F9E9AB"/>
          </w:placeholder>
          <w:dataBinding w:xpath="/root/ProyectoNombre[1]" w:storeItemID="{AF48685C-7621-4331-8285-375CD5E5BE96}"/>
          <w:text/>
        </w:sdtPr>
        <w:sdtEndPr/>
        <w:sdtContent>
          <w:tc>
            <w:tcPr>
              <w:tcW w:w="7182" w:type="dxa"/>
              <w:gridSpan w:val="3"/>
              <w:vAlign w:val="center"/>
            </w:tcPr>
            <w:p w:rsidRPr="009C7924" w:rsidR="00DB4888" w:rsidP="00DB4888" w:rsidRDefault="00B70101" w14:paraId="2F9A2307" wp14:textId="77777777">
              <w:pPr>
                <w:pStyle w:val="Encabezado"/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Sistema de evaluación motriz para deportista con cámaras infrarrojas</w:t>
              </w:r>
            </w:p>
          </w:tc>
        </w:sdtContent>
      </w:sdt>
    </w:tr>
    <w:tr xmlns:wp14="http://schemas.microsoft.com/office/word/2010/wordml" w:rsidR="00DB4888" w:rsidTr="61D57700" w14:paraId="41BF82DE" wp14:textId="77777777">
      <w:trPr>
        <w:cantSplit/>
        <w:trHeight w:val="291" w:hRule="exact"/>
      </w:trPr>
      <w:tc>
        <w:tcPr>
          <w:tcW w:w="1042" w:type="dxa"/>
          <w:vMerge/>
          <w:tcMar/>
        </w:tcPr>
        <w:p w:rsidRPr="005E035B" w:rsidR="00DB4888" w:rsidP="00DB4888" w:rsidRDefault="00DB4888" w14:paraId="34CE0A41" wp14:textId="77777777">
          <w:pPr>
            <w:pStyle w:val="Encabezado"/>
            <w:spacing w:before="40"/>
            <w:rPr>
              <w:b/>
            </w:rPr>
          </w:pPr>
        </w:p>
      </w:tc>
      <w:tc>
        <w:tcPr>
          <w:tcW w:w="1368" w:type="dxa"/>
          <w:tcMar/>
          <w:vAlign w:val="center"/>
        </w:tcPr>
        <w:p w:rsidRPr="00663EAD" w:rsidR="00DB4888" w:rsidP="00DB4888" w:rsidRDefault="00DB4888" w14:paraId="5A0D9DE6" wp14:textId="77777777">
          <w:pPr>
            <w:pStyle w:val="Encabezado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</w:rPr>
            <w:t>Documento:</w:t>
          </w:r>
        </w:p>
        <w:p w:rsidRPr="00663EAD" w:rsidR="00DB4888" w:rsidP="00DB4888" w:rsidRDefault="00DB4888" w14:paraId="62EBF3C5" wp14:textId="77777777">
          <w:pPr>
            <w:pStyle w:val="Encabezado"/>
            <w:rPr>
              <w:rFonts w:asciiTheme="minorHAnsi" w:hAnsiTheme="minorHAnsi" w:cstheme="minorHAnsi"/>
              <w:b/>
            </w:rPr>
          </w:pPr>
        </w:p>
      </w:tc>
      <w:tc>
        <w:tcPr>
          <w:tcW w:w="3119" w:type="dxa"/>
          <w:tcMar/>
        </w:tcPr>
        <w:p w:rsidRPr="00FE5CB2" w:rsidR="00DB4888" w:rsidP="00DB4888" w:rsidRDefault="00697150" w14:paraId="0621B5C2" wp14:textId="77777777">
          <w:pPr>
            <w:pStyle w:val="Encabezado"/>
            <w:rPr>
              <w:rFonts w:asciiTheme="minorHAnsi" w:hAnsiTheme="minorHAnsi" w:cstheme="minorHAnsi"/>
              <w:color w:val="000000" w:themeColor="text1"/>
              <w:szCs w:val="18"/>
            </w:rPr>
          </w:pPr>
          <w:sdt>
            <w:sdtPr>
              <w:rPr>
                <w:rFonts w:asciiTheme="minorHAnsi" w:hAnsiTheme="minorHAnsi" w:cstheme="minorHAnsi"/>
              </w:rPr>
              <w:alias w:val="Documento Nombre Cabecera"/>
              <w:tag w:val="DocumentoNombreCabecera"/>
              <w:id w:val="1398172701"/>
              <w:placeholder>
                <w:docPart w:val="B102C42FC225455FB8870040C42555D0"/>
              </w:placeholder>
              <w:dataBinding w:xpath="/root[1]/DocumentoNombre[1]" w:storeItemID="{AF48685C-7621-4331-8285-375CD5E5BE96}"/>
              <w:text/>
            </w:sdtPr>
            <w:sdtEndPr/>
            <w:sdtContent>
              <w:r w:rsidR="00C34210">
                <w:rPr>
                  <w:rFonts w:asciiTheme="minorHAnsi" w:hAnsiTheme="minorHAnsi" w:cstheme="minorHAnsi"/>
                </w:rPr>
                <w:t>Propuesta de Proyecto</w:t>
              </w:r>
            </w:sdtContent>
          </w:sdt>
        </w:p>
      </w:tc>
      <w:tc>
        <w:tcPr>
          <w:tcW w:w="1093" w:type="dxa"/>
          <w:tcMar/>
          <w:vAlign w:val="center"/>
        </w:tcPr>
        <w:p w:rsidRPr="00663EAD" w:rsidR="00DB4888" w:rsidP="00DB4888" w:rsidRDefault="00DB4888" w14:paraId="11E560E4" wp14:textId="77777777">
          <w:pPr>
            <w:pStyle w:val="Encabezado"/>
            <w:rPr>
              <w:rFonts w:asciiTheme="minorHAnsi" w:hAnsiTheme="minorHAnsi" w:cstheme="minorHAnsi"/>
            </w:rPr>
          </w:pPr>
          <w:r w:rsidRPr="009C7924">
            <w:rPr>
              <w:rFonts w:asciiTheme="minorHAnsi" w:hAnsiTheme="minorHAnsi" w:cstheme="minorHAnsi"/>
            </w:rPr>
            <w:t>Autor:</w:t>
          </w:r>
        </w:p>
        <w:p w:rsidRPr="009C7924" w:rsidR="00DB4888" w:rsidP="00DB4888" w:rsidRDefault="00DB4888" w14:paraId="6D98A12B" wp14:textId="77777777">
          <w:pPr>
            <w:pStyle w:val="Encabezado"/>
            <w:rPr>
              <w:rFonts w:asciiTheme="minorHAnsi" w:hAnsiTheme="minorHAnsi" w:cstheme="minorHAnsi"/>
            </w:rPr>
          </w:pPr>
        </w:p>
      </w:tc>
      <w:sdt>
        <w:sdtPr>
          <w:rPr>
            <w:rFonts w:asciiTheme="minorHAnsi" w:hAnsiTheme="minorHAnsi" w:cstheme="minorHAnsi"/>
          </w:rPr>
          <w:alias w:val="Documento Autor"/>
          <w:tag w:val="Documento Autor"/>
          <w:id w:val="-483787779"/>
          <w:placeholder>
            <w:docPart w:val="A82908E8C5484B929C89DC8A1E1B499D"/>
          </w:placeholder>
          <w:dataBinding w:xpath="/root[1]/DocumentoAutor[1]" w:storeItemID="{AF48685C-7621-4331-8285-375CD5E5BE96}"/>
          <w:text/>
        </w:sdtPr>
        <w:sdtEndPr/>
        <w:sdtContent>
          <w:tc>
            <w:tcPr>
              <w:tcW w:w="2970" w:type="dxa"/>
            </w:tcPr>
            <w:p w:rsidRPr="00FE5CB2" w:rsidR="00DB4888" w:rsidP="00D64332" w:rsidRDefault="00B70101" w14:paraId="30C14143" wp14:textId="77777777">
              <w:pPr>
                <w:pStyle w:val="Encabezado"/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Walter Ortiz</w:t>
              </w:r>
            </w:p>
          </w:tc>
        </w:sdtContent>
      </w:sdt>
    </w:tr>
    <w:tr xmlns:wp14="http://schemas.microsoft.com/office/word/2010/wordml" w:rsidR="00DB4888" w:rsidTr="61D57700" w14:paraId="13CF4BB7" wp14:textId="77777777">
      <w:trPr>
        <w:cantSplit/>
        <w:trHeight w:val="284" w:hRule="exact"/>
      </w:trPr>
      <w:tc>
        <w:tcPr>
          <w:tcW w:w="1042" w:type="dxa"/>
          <w:vMerge/>
          <w:tcMar/>
        </w:tcPr>
        <w:p w:rsidR="00DB4888" w:rsidP="00DB4888" w:rsidRDefault="00DB4888" w14:paraId="2946DB82" wp14:textId="77777777">
          <w:pPr>
            <w:pStyle w:val="Encabezado"/>
            <w:spacing w:before="40"/>
            <w:rPr>
              <w:b/>
            </w:rPr>
          </w:pPr>
        </w:p>
      </w:tc>
      <w:tc>
        <w:tcPr>
          <w:tcW w:w="1368" w:type="dxa"/>
          <w:tcMar/>
          <w:vAlign w:val="center"/>
        </w:tcPr>
        <w:p w:rsidRPr="00663EAD" w:rsidR="00DB4888" w:rsidP="00DB4888" w:rsidRDefault="00DB4888" w14:paraId="0A75F81D" wp14:textId="77777777">
          <w:pPr>
            <w:pStyle w:val="Encabezado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b/>
            </w:rPr>
            <w:t>Versión</w:t>
          </w:r>
          <w:r w:rsidRPr="00663EAD">
            <w:rPr>
              <w:rFonts w:asciiTheme="minorHAnsi" w:hAnsiTheme="minorHAnsi" w:cstheme="minorHAnsi"/>
              <w:b/>
            </w:rPr>
            <w:t>:</w:t>
          </w:r>
        </w:p>
        <w:p w:rsidRPr="00663EAD" w:rsidR="00DB4888" w:rsidP="00DB4888" w:rsidRDefault="00DB4888" w14:paraId="2127E81B" wp14:textId="77777777">
          <w:pPr>
            <w:pStyle w:val="Encabezado"/>
            <w:rPr>
              <w:rFonts w:asciiTheme="minorHAnsi" w:hAnsiTheme="minorHAnsi" w:cstheme="minorHAnsi"/>
              <w:b/>
            </w:rPr>
          </w:pPr>
          <w:r w:rsidRPr="00663EAD">
            <w:rPr>
              <w:rFonts w:asciiTheme="minorHAnsi" w:hAnsiTheme="minorHAnsi" w:cstheme="minorHAnsi"/>
              <w:b/>
            </w:rPr>
            <w:t>:</w:t>
          </w:r>
        </w:p>
      </w:tc>
      <w:sdt>
        <w:sdtPr>
          <w:rPr>
            <w:rFonts w:asciiTheme="minorHAnsi" w:hAnsiTheme="minorHAnsi" w:cstheme="minorHAnsi"/>
          </w:rPr>
          <w:alias w:val="Documento Revision Cabecera"/>
          <w:tag w:val="DocumentoRevisionCabecera"/>
          <w:id w:val="-1979750805"/>
          <w:placeholder>
            <w:docPart w:val="C2C3F575F6014EF3B94AAF105D6E47F9"/>
          </w:placeholder>
          <w:dataBinding w:xpath="/root[1]/DocumentoRevision[1]" w:storeItemID="{AF48685C-7621-4331-8285-375CD5E5BE96}"/>
          <w:text/>
        </w:sdtPr>
        <w:sdtEndPr/>
        <w:sdtContent>
          <w:tc>
            <w:tcPr>
              <w:tcW w:w="3119" w:type="dxa"/>
              <w:vAlign w:val="center"/>
            </w:tcPr>
            <w:p w:rsidRPr="00663EAD" w:rsidR="00DB4888" w:rsidP="00DB4888" w:rsidRDefault="00581CD1" w14:paraId="2ED06E6E" wp14:textId="77777777">
              <w:pPr>
                <w:pStyle w:val="Encabezado"/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1.0</w:t>
              </w:r>
            </w:p>
          </w:tc>
        </w:sdtContent>
      </w:sdt>
      <w:tc>
        <w:tcPr>
          <w:tcW w:w="1093" w:type="dxa"/>
          <w:tcMar/>
          <w:vAlign w:val="center"/>
        </w:tcPr>
        <w:p w:rsidRPr="00663EAD" w:rsidR="00DB4888" w:rsidP="00DB4888" w:rsidRDefault="00DB4888" w14:paraId="377898D0" wp14:textId="77777777">
          <w:pPr>
            <w:pStyle w:val="Encabezado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F. Creación</w:t>
          </w:r>
          <w:r w:rsidRPr="009C7924">
            <w:rPr>
              <w:rFonts w:asciiTheme="minorHAnsi" w:hAnsiTheme="minorHAnsi" w:cstheme="minorHAnsi"/>
            </w:rPr>
            <w:t>:</w:t>
          </w:r>
        </w:p>
        <w:p w:rsidRPr="009C7924" w:rsidR="00DB4888" w:rsidP="00DB4888" w:rsidRDefault="00DB4888" w14:paraId="67A8245E" wp14:textId="77777777">
          <w:pPr>
            <w:pStyle w:val="Encabezado"/>
            <w:rPr>
              <w:rFonts w:asciiTheme="minorHAnsi" w:hAnsiTheme="minorHAnsi" w:cstheme="minorHAnsi"/>
            </w:rPr>
          </w:pPr>
          <w:r w:rsidRPr="009C7924">
            <w:rPr>
              <w:rFonts w:asciiTheme="minorHAnsi" w:hAnsiTheme="minorHAnsi" w:cstheme="minorHAnsi"/>
            </w:rPr>
            <w:t>:</w:t>
          </w:r>
        </w:p>
      </w:tc>
      <w:tc>
        <w:tcPr>
          <w:tcW w:w="2970" w:type="dxa"/>
          <w:tcMar/>
          <w:vAlign w:val="center"/>
        </w:tcPr>
        <w:sdt>
          <w:sdtPr>
            <w:rPr>
              <w:rFonts w:asciiTheme="minorHAnsi" w:hAnsiTheme="minorHAnsi" w:cstheme="minorHAnsi"/>
            </w:rPr>
            <w:alias w:val="Documento Fecha Creacion"/>
            <w:tag w:val="Documento Fecha Creacion"/>
            <w:id w:val="2145307228"/>
            <w:placeholder>
              <w:docPart w:val="192FA043C9624722B66AEF075EF4970C"/>
            </w:placeholder>
            <w:dataBinding w:xpath="/root[1]/DocumentoFecha[1]" w:storeItemID="{AF48685C-7621-4331-8285-375CD5E5BE96}"/>
            <w:date w:fullDate="2017-06-20T00:00:00Z">
              <w:dateFormat w:val="dd/MMM/yyyy"/>
              <w:lid w:val="es-PE"/>
              <w:storeMappedDataAs w:val="dateTime"/>
              <w:calendar w:val="gregorian"/>
            </w:date>
          </w:sdtPr>
          <w:sdtEndPr/>
          <w:sdtContent>
            <w:p w:rsidRPr="009C7924" w:rsidR="00DB4888" w:rsidP="00DB4888" w:rsidRDefault="00C34210" w14:paraId="30A107BF" wp14:textId="77777777">
              <w:pPr>
                <w:pStyle w:val="Encabezado"/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20/Jun/</w:t>
              </w:r>
              <w:r w:rsidR="00B70101">
                <w:rPr>
                  <w:rFonts w:asciiTheme="minorHAnsi" w:hAnsiTheme="minorHAnsi" w:cstheme="minorHAnsi"/>
                </w:rPr>
                <w:t>2017</w:t>
              </w:r>
            </w:p>
          </w:sdtContent>
        </w:sdt>
        <w:p w:rsidRPr="00663EAD" w:rsidR="00DB4888" w:rsidP="00DB4888" w:rsidRDefault="00DB4888" w14:paraId="5997CC1D" wp14:textId="77777777">
          <w:pPr>
            <w:pStyle w:val="Encabezado"/>
            <w:rPr>
              <w:rFonts w:asciiTheme="minorHAnsi" w:hAnsiTheme="minorHAnsi" w:cstheme="minorHAnsi"/>
            </w:rPr>
          </w:pPr>
          <w:r w:rsidRPr="00663EAD">
            <w:rPr>
              <w:rFonts w:asciiTheme="minorHAnsi" w:hAnsiTheme="minorHAnsi" w:cstheme="minorHAnsi"/>
            </w:rPr>
            <w:br/>
          </w:r>
        </w:p>
      </w:tc>
    </w:tr>
  </w:tbl>
  <w:p xmlns:wp14="http://schemas.microsoft.com/office/word/2010/wordml" w:rsidR="00DB4888" w:rsidP="000C75E8" w:rsidRDefault="00DB4888" w14:paraId="110FFD37" wp14:textId="77777777">
    <w:pPr>
      <w:pStyle w:val="Encabezado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7"/>
      <w:gridCol w:w="3007"/>
      <w:gridCol w:w="3007"/>
    </w:tblGrid>
    <w:tr w:rsidR="61D57700" w:rsidTr="61D57700" w14:paraId="6F985BC9">
      <w:tc>
        <w:tcPr>
          <w:tcW w:w="3007" w:type="dxa"/>
          <w:tcMar/>
        </w:tcPr>
        <w:p w:rsidR="61D57700" w:rsidP="61D57700" w:rsidRDefault="61D57700" w14:paraId="5AEC06B2" w14:textId="6682C5A8">
          <w:pPr>
            <w:pStyle w:val="Encabezado"/>
            <w:bidi w:val="0"/>
            <w:ind w:left="-115"/>
            <w:jc w:val="left"/>
          </w:pPr>
        </w:p>
      </w:tc>
      <w:tc>
        <w:tcPr>
          <w:tcW w:w="3007" w:type="dxa"/>
          <w:tcMar/>
        </w:tcPr>
        <w:p w:rsidR="61D57700" w:rsidP="61D57700" w:rsidRDefault="61D57700" w14:paraId="57BA8C84" w14:textId="77C76CA6">
          <w:pPr>
            <w:pStyle w:val="Encabezado"/>
            <w:bidi w:val="0"/>
            <w:jc w:val="center"/>
          </w:pPr>
        </w:p>
      </w:tc>
      <w:tc>
        <w:tcPr>
          <w:tcW w:w="3007" w:type="dxa"/>
          <w:tcMar/>
        </w:tcPr>
        <w:p w:rsidR="61D57700" w:rsidP="61D57700" w:rsidRDefault="61D57700" w14:paraId="1F28C4F1" w14:textId="1CFEE927">
          <w:pPr>
            <w:pStyle w:val="Encabezado"/>
            <w:bidi w:val="0"/>
            <w:ind w:right="-115"/>
            <w:jc w:val="right"/>
          </w:pPr>
        </w:p>
      </w:tc>
    </w:tr>
  </w:tbl>
  <w:p w:rsidR="61D57700" w:rsidP="61D57700" w:rsidRDefault="61D57700" w14:paraId="2A34B717" w14:textId="732F47C9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94154"/>
    <w:multiLevelType w:val="hybridMultilevel"/>
    <w:tmpl w:val="E14826B8"/>
    <w:lvl w:ilvl="0" w:tplc="2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451BEC"/>
    <w:multiLevelType w:val="hybridMultilevel"/>
    <w:tmpl w:val="302EAF3C"/>
    <w:lvl w:ilvl="0" w:tplc="06321454">
      <w:start w:val="8"/>
      <w:numFmt w:val="bullet"/>
      <w:lvlText w:val="-"/>
      <w:lvlJc w:val="left"/>
      <w:pPr>
        <w:ind w:left="1080" w:hanging="360"/>
      </w:pPr>
      <w:rPr>
        <w:rFonts w:hint="default" w:ascii="Arial" w:hAnsi="Arial" w:eastAsia="Times New Roman" w:cs="Aria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1DCC47A7"/>
    <w:multiLevelType w:val="hybridMultilevel"/>
    <w:tmpl w:val="42E0F030"/>
    <w:lvl w:ilvl="0" w:tplc="28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>
    <w:nsid w:val="25DD559E"/>
    <w:multiLevelType w:val="hybridMultilevel"/>
    <w:tmpl w:val="9DB801BA"/>
    <w:lvl w:ilvl="0" w:tplc="280A0001">
      <w:start w:val="8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8F4318A"/>
    <w:multiLevelType w:val="hybridMultilevel"/>
    <w:tmpl w:val="B936E4EE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BD1470"/>
    <w:multiLevelType w:val="hybridMultilevel"/>
    <w:tmpl w:val="95CACB8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346621"/>
    <w:multiLevelType w:val="singleLevel"/>
    <w:tmpl w:val="572213BC"/>
    <w:lvl w:ilvl="0">
      <w:start w:val="1"/>
      <w:numFmt w:val="decimal"/>
      <w:pStyle w:val="TableNumber"/>
      <w:lvlText w:val="%1."/>
      <w:lvlJc w:val="left"/>
      <w:pPr>
        <w:tabs>
          <w:tab w:val="num" w:pos="360"/>
        </w:tabs>
        <w:ind w:left="288" w:hanging="288"/>
      </w:pPr>
      <w:rPr>
        <w:rFonts w:hint="default"/>
      </w:rPr>
    </w:lvl>
  </w:abstractNum>
  <w:abstractNum w:abstractNumId="7">
    <w:nsid w:val="3F44594B"/>
    <w:multiLevelType w:val="multilevel"/>
    <w:tmpl w:val="C7BE44B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574" w:hanging="432"/>
      </w:pPr>
    </w:lvl>
    <w:lvl w:ilvl="2">
      <w:start w:val="1"/>
      <w:numFmt w:val="decimal"/>
      <w:pStyle w:val="Ttulo3"/>
      <w:lvlText w:val="%1.%2.%3."/>
      <w:lvlJc w:val="left"/>
      <w:pPr>
        <w:ind w:left="135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B257C6D"/>
    <w:multiLevelType w:val="multilevel"/>
    <w:tmpl w:val="7D22F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0691A61"/>
    <w:multiLevelType w:val="hybridMultilevel"/>
    <w:tmpl w:val="7E0E4068"/>
    <w:lvl w:ilvl="0" w:tplc="280A0001">
      <w:start w:val="1"/>
      <w:numFmt w:val="bullet"/>
      <w:lvlText w:val=""/>
      <w:lvlJc w:val="left"/>
      <w:pPr>
        <w:ind w:left="1944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hint="default" w:ascii="Wingdings" w:hAnsi="Wingdings"/>
      </w:rPr>
    </w:lvl>
  </w:abstractNum>
  <w:abstractNum w:abstractNumId="10">
    <w:nsid w:val="64E56972"/>
    <w:multiLevelType w:val="hybridMultilevel"/>
    <w:tmpl w:val="16A888B4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>
    <w:nsid w:val="6A866482"/>
    <w:multiLevelType w:val="hybridMultilevel"/>
    <w:tmpl w:val="2DD6B54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7FFE0BA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7"/>
  </w:num>
  <w:num w:numId="3">
    <w:abstractNumId w:val="8"/>
  </w:num>
  <w:num w:numId="4">
    <w:abstractNumId w:val="6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6"/>
  </w:num>
  <w:num w:numId="10">
    <w:abstractNumId w:val="12"/>
  </w:num>
  <w:num w:numId="11">
    <w:abstractNumId w:val="3"/>
  </w:num>
  <w:num w:numId="12">
    <w:abstractNumId w:val="1"/>
  </w:num>
  <w:num w:numId="13">
    <w:abstractNumId w:val="2"/>
  </w:num>
  <w:num w:numId="14">
    <w:abstractNumId w:val="10"/>
  </w:num>
  <w:num w:numId="15">
    <w:abstractNumId w:val="4"/>
  </w:num>
  <w:num w:numId="16">
    <w:abstractNumId w:val="0"/>
  </w:num>
  <w:num w:numId="17">
    <w:abstractNumId w:val="11"/>
  </w:num>
  <w:num w:numId="18">
    <w:abstractNumId w:val="5"/>
  </w:num>
  <w:num w:numId="19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200"/>
  <w:proofState w:spelling="clean" w:grammar="dirty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88"/>
    <w:rsid w:val="00047C19"/>
    <w:rsid w:val="00061F6B"/>
    <w:rsid w:val="00082C1C"/>
    <w:rsid w:val="00093AED"/>
    <w:rsid w:val="00095BA5"/>
    <w:rsid w:val="000B1E4B"/>
    <w:rsid w:val="000B2BA6"/>
    <w:rsid w:val="000C75E8"/>
    <w:rsid w:val="000D3FD0"/>
    <w:rsid w:val="000D7C7A"/>
    <w:rsid w:val="0012165D"/>
    <w:rsid w:val="00131FDE"/>
    <w:rsid w:val="001457C6"/>
    <w:rsid w:val="00150F19"/>
    <w:rsid w:val="00152A98"/>
    <w:rsid w:val="001553A8"/>
    <w:rsid w:val="00163CD6"/>
    <w:rsid w:val="00164DA8"/>
    <w:rsid w:val="00175499"/>
    <w:rsid w:val="001827E5"/>
    <w:rsid w:val="001D4F9E"/>
    <w:rsid w:val="001E7F31"/>
    <w:rsid w:val="001F74FF"/>
    <w:rsid w:val="00210760"/>
    <w:rsid w:val="00213E77"/>
    <w:rsid w:val="00215CA9"/>
    <w:rsid w:val="002170EA"/>
    <w:rsid w:val="00217B2C"/>
    <w:rsid w:val="00223900"/>
    <w:rsid w:val="00224FC8"/>
    <w:rsid w:val="00225BC9"/>
    <w:rsid w:val="002542F7"/>
    <w:rsid w:val="002B0369"/>
    <w:rsid w:val="002B3820"/>
    <w:rsid w:val="002C649C"/>
    <w:rsid w:val="002D664E"/>
    <w:rsid w:val="0030117B"/>
    <w:rsid w:val="00306E7B"/>
    <w:rsid w:val="00312911"/>
    <w:rsid w:val="00314F4D"/>
    <w:rsid w:val="00323D14"/>
    <w:rsid w:val="00347A6D"/>
    <w:rsid w:val="00352DB5"/>
    <w:rsid w:val="00356029"/>
    <w:rsid w:val="003612DA"/>
    <w:rsid w:val="003626C2"/>
    <w:rsid w:val="00364F12"/>
    <w:rsid w:val="00377370"/>
    <w:rsid w:val="003845E7"/>
    <w:rsid w:val="00393C04"/>
    <w:rsid w:val="003B0B93"/>
    <w:rsid w:val="003B1874"/>
    <w:rsid w:val="003D509D"/>
    <w:rsid w:val="003F00C0"/>
    <w:rsid w:val="003F490D"/>
    <w:rsid w:val="0040281B"/>
    <w:rsid w:val="00406522"/>
    <w:rsid w:val="00414D84"/>
    <w:rsid w:val="004155B0"/>
    <w:rsid w:val="00422FAE"/>
    <w:rsid w:val="004321A0"/>
    <w:rsid w:val="004569BF"/>
    <w:rsid w:val="00461BD2"/>
    <w:rsid w:val="00462903"/>
    <w:rsid w:val="004712B9"/>
    <w:rsid w:val="00473DFE"/>
    <w:rsid w:val="00480288"/>
    <w:rsid w:val="00480723"/>
    <w:rsid w:val="0048268D"/>
    <w:rsid w:val="00482D78"/>
    <w:rsid w:val="004B7539"/>
    <w:rsid w:val="004C05B0"/>
    <w:rsid w:val="004C3764"/>
    <w:rsid w:val="004C3834"/>
    <w:rsid w:val="004C6060"/>
    <w:rsid w:val="004C75BF"/>
    <w:rsid w:val="004E04E9"/>
    <w:rsid w:val="004E2CEE"/>
    <w:rsid w:val="004E3311"/>
    <w:rsid w:val="0050409F"/>
    <w:rsid w:val="00546824"/>
    <w:rsid w:val="00571E26"/>
    <w:rsid w:val="005775D6"/>
    <w:rsid w:val="00581CD1"/>
    <w:rsid w:val="0059227C"/>
    <w:rsid w:val="00593C13"/>
    <w:rsid w:val="005A2360"/>
    <w:rsid w:val="005A282D"/>
    <w:rsid w:val="005B7D7F"/>
    <w:rsid w:val="005C728A"/>
    <w:rsid w:val="005D0AD7"/>
    <w:rsid w:val="005E2C86"/>
    <w:rsid w:val="005F17C1"/>
    <w:rsid w:val="005F6251"/>
    <w:rsid w:val="00616888"/>
    <w:rsid w:val="00624653"/>
    <w:rsid w:val="00632BA3"/>
    <w:rsid w:val="00634ABC"/>
    <w:rsid w:val="00636A70"/>
    <w:rsid w:val="00680544"/>
    <w:rsid w:val="006815AC"/>
    <w:rsid w:val="00697150"/>
    <w:rsid w:val="006A35F7"/>
    <w:rsid w:val="006A7389"/>
    <w:rsid w:val="006B0390"/>
    <w:rsid w:val="006B33F1"/>
    <w:rsid w:val="006B79FC"/>
    <w:rsid w:val="006C5216"/>
    <w:rsid w:val="006C591A"/>
    <w:rsid w:val="006C6441"/>
    <w:rsid w:val="006E7222"/>
    <w:rsid w:val="00701646"/>
    <w:rsid w:val="00714CE5"/>
    <w:rsid w:val="0074374E"/>
    <w:rsid w:val="00753854"/>
    <w:rsid w:val="00784416"/>
    <w:rsid w:val="007D20A1"/>
    <w:rsid w:val="007E21FC"/>
    <w:rsid w:val="00822315"/>
    <w:rsid w:val="00830EB1"/>
    <w:rsid w:val="008324C0"/>
    <w:rsid w:val="00895C94"/>
    <w:rsid w:val="008B5D79"/>
    <w:rsid w:val="008D0210"/>
    <w:rsid w:val="008D25A2"/>
    <w:rsid w:val="008D647E"/>
    <w:rsid w:val="008F22E3"/>
    <w:rsid w:val="008F2B3D"/>
    <w:rsid w:val="00903919"/>
    <w:rsid w:val="009052EE"/>
    <w:rsid w:val="00911404"/>
    <w:rsid w:val="009368F4"/>
    <w:rsid w:val="00955795"/>
    <w:rsid w:val="00970557"/>
    <w:rsid w:val="009C1AFD"/>
    <w:rsid w:val="009C2436"/>
    <w:rsid w:val="009D79AC"/>
    <w:rsid w:val="009E2454"/>
    <w:rsid w:val="009E5AB5"/>
    <w:rsid w:val="009F69E5"/>
    <w:rsid w:val="00A20DAA"/>
    <w:rsid w:val="00A216B5"/>
    <w:rsid w:val="00A270F8"/>
    <w:rsid w:val="00A342CB"/>
    <w:rsid w:val="00A43C30"/>
    <w:rsid w:val="00A518E3"/>
    <w:rsid w:val="00A65C1C"/>
    <w:rsid w:val="00A72E04"/>
    <w:rsid w:val="00A80E84"/>
    <w:rsid w:val="00A8669D"/>
    <w:rsid w:val="00A921D3"/>
    <w:rsid w:val="00AA0D5D"/>
    <w:rsid w:val="00AB6455"/>
    <w:rsid w:val="00AB7A96"/>
    <w:rsid w:val="00AC1A63"/>
    <w:rsid w:val="00AE6AB4"/>
    <w:rsid w:val="00AE7979"/>
    <w:rsid w:val="00B15593"/>
    <w:rsid w:val="00B40D49"/>
    <w:rsid w:val="00B433A7"/>
    <w:rsid w:val="00B44649"/>
    <w:rsid w:val="00B606AC"/>
    <w:rsid w:val="00B70101"/>
    <w:rsid w:val="00B72580"/>
    <w:rsid w:val="00B77E34"/>
    <w:rsid w:val="00B80BB7"/>
    <w:rsid w:val="00B849FC"/>
    <w:rsid w:val="00B87D56"/>
    <w:rsid w:val="00B913E6"/>
    <w:rsid w:val="00BA5216"/>
    <w:rsid w:val="00BB7ED9"/>
    <w:rsid w:val="00BC36EB"/>
    <w:rsid w:val="00BD22A6"/>
    <w:rsid w:val="00BE2B0A"/>
    <w:rsid w:val="00BF442B"/>
    <w:rsid w:val="00C07F17"/>
    <w:rsid w:val="00C15816"/>
    <w:rsid w:val="00C24CCF"/>
    <w:rsid w:val="00C34210"/>
    <w:rsid w:val="00C50FBF"/>
    <w:rsid w:val="00C714C4"/>
    <w:rsid w:val="00C7664D"/>
    <w:rsid w:val="00C856E8"/>
    <w:rsid w:val="00C92523"/>
    <w:rsid w:val="00C92663"/>
    <w:rsid w:val="00CD4AE4"/>
    <w:rsid w:val="00CD6720"/>
    <w:rsid w:val="00CF2CB5"/>
    <w:rsid w:val="00D02D9E"/>
    <w:rsid w:val="00D06751"/>
    <w:rsid w:val="00D1180D"/>
    <w:rsid w:val="00D329DA"/>
    <w:rsid w:val="00D505DA"/>
    <w:rsid w:val="00D55157"/>
    <w:rsid w:val="00D64332"/>
    <w:rsid w:val="00D8313D"/>
    <w:rsid w:val="00D83FDF"/>
    <w:rsid w:val="00D84FE0"/>
    <w:rsid w:val="00D93BA6"/>
    <w:rsid w:val="00DB4888"/>
    <w:rsid w:val="00DB5B7F"/>
    <w:rsid w:val="00DC6F50"/>
    <w:rsid w:val="00DD1775"/>
    <w:rsid w:val="00DE26FD"/>
    <w:rsid w:val="00DF1040"/>
    <w:rsid w:val="00DF3358"/>
    <w:rsid w:val="00E01867"/>
    <w:rsid w:val="00E41A24"/>
    <w:rsid w:val="00E44E5D"/>
    <w:rsid w:val="00E70C00"/>
    <w:rsid w:val="00E87C80"/>
    <w:rsid w:val="00E9711A"/>
    <w:rsid w:val="00EC4551"/>
    <w:rsid w:val="00ED43F4"/>
    <w:rsid w:val="00EE1FD5"/>
    <w:rsid w:val="00F04454"/>
    <w:rsid w:val="00F212FA"/>
    <w:rsid w:val="00F341A7"/>
    <w:rsid w:val="00F40D55"/>
    <w:rsid w:val="00F43EAB"/>
    <w:rsid w:val="00F47D8F"/>
    <w:rsid w:val="00F648B4"/>
    <w:rsid w:val="00F8163F"/>
    <w:rsid w:val="00FB0120"/>
    <w:rsid w:val="00FB5698"/>
    <w:rsid w:val="00FB743E"/>
    <w:rsid w:val="00FC5BD1"/>
    <w:rsid w:val="00FD4104"/>
    <w:rsid w:val="00FE6451"/>
    <w:rsid w:val="00FF204D"/>
    <w:rsid w:val="61D5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54BD80F-7857-4B01-A9A3-6C13D6E9D7A9}"/>
  <w14:docId w14:val="2CAD53A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E6451"/>
    <w:pPr>
      <w:spacing w:after="0" w:line="240" w:lineRule="auto"/>
      <w:jc w:val="both"/>
    </w:pPr>
    <w:rPr>
      <w:rFonts w:ascii="Arial" w:hAnsi="Arial" w:eastAsia="Times New Roman" w:cs="Times New Roman"/>
      <w:sz w:val="18"/>
      <w:szCs w:val="20"/>
      <w:lang w:val="es-PE" w:eastAsia="es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6A35F7"/>
    <w:pPr>
      <w:keepNext/>
      <w:numPr>
        <w:numId w:val="1"/>
      </w:numPr>
      <w:suppressAutoHyphens/>
      <w:spacing w:before="120" w:after="160"/>
      <w:ind w:left="357" w:hanging="357"/>
      <w:contextualSpacing w:val="0"/>
      <w:outlineLvl w:val="0"/>
    </w:pPr>
    <w:rPr>
      <w:rFonts w:cs="Arial"/>
      <w:b/>
      <w:color w:val="FF1901"/>
      <w:sz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0445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D83FDF"/>
    <w:pPr>
      <w:numPr>
        <w:ilvl w:val="2"/>
      </w:numPr>
      <w:ind w:left="1225" w:hanging="505"/>
      <w:outlineLvl w:val="2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9D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29D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6A35F7"/>
    <w:rPr>
      <w:rFonts w:ascii="Arial" w:hAnsi="Arial" w:eastAsia="Times New Roman" w:cs="Arial"/>
      <w:b/>
      <w:color w:val="FF1901"/>
      <w:sz w:val="24"/>
      <w:szCs w:val="20"/>
      <w:lang w:val="es-PE" w:eastAsia="es-ES"/>
    </w:rPr>
  </w:style>
  <w:style w:type="character" w:styleId="Ttulo2Car" w:customStyle="1">
    <w:name w:val="Título 2 Car"/>
    <w:basedOn w:val="Fuentedeprrafopredeter"/>
    <w:link w:val="Ttulo2"/>
    <w:uiPriority w:val="9"/>
    <w:rsid w:val="00F04454"/>
    <w:rPr>
      <w:rFonts w:ascii="Arial" w:hAnsi="Arial" w:eastAsia="Times New Roman" w:cs="Arial"/>
      <w:b/>
      <w:color w:val="FF1901"/>
      <w:sz w:val="20"/>
      <w:szCs w:val="20"/>
      <w:lang w:val="es-PE" w:eastAsia="es-ES"/>
    </w:rPr>
  </w:style>
  <w:style w:type="paragraph" w:styleId="TableHeading" w:customStyle="1">
    <w:name w:val="Table Heading"/>
    <w:basedOn w:val="Normal"/>
    <w:rsid w:val="003F00C0"/>
    <w:pPr>
      <w:keepNext/>
      <w:spacing w:before="60" w:after="60"/>
    </w:pPr>
    <w:rPr>
      <w:rFonts w:cs="Arial"/>
      <w:b/>
      <w:bCs/>
      <w:sz w:val="16"/>
      <w:szCs w:val="16"/>
      <w:lang w:val="en-US"/>
    </w:rPr>
  </w:style>
  <w:style w:type="paragraph" w:styleId="TableNumber" w:customStyle="1">
    <w:name w:val="Table Number"/>
    <w:basedOn w:val="Normal"/>
    <w:rsid w:val="003F00C0"/>
    <w:pPr>
      <w:numPr>
        <w:numId w:val="4"/>
      </w:numPr>
      <w:tabs>
        <w:tab w:val="left" w:pos="288"/>
      </w:tabs>
      <w:spacing w:before="60" w:after="60"/>
    </w:pPr>
    <w:rPr>
      <w:rFonts w:cs="Arial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3F00C0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F00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00C0"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0120"/>
    <w:rPr>
      <w:rFonts w:ascii="Segoe UI" w:hAnsi="Segoe UI" w:cs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FB0120"/>
    <w:rPr>
      <w:rFonts w:ascii="Segoe UI" w:hAnsi="Segoe UI" w:eastAsia="Times New Roman" w:cs="Segoe UI"/>
      <w:sz w:val="18"/>
      <w:szCs w:val="18"/>
      <w:lang w:val="es-PE" w:eastAsia="es-ES"/>
    </w:rPr>
  </w:style>
  <w:style w:type="character" w:styleId="Ttulo3Car" w:customStyle="1">
    <w:name w:val="Título 3 Car"/>
    <w:basedOn w:val="Fuentedeprrafopredeter"/>
    <w:link w:val="Ttulo3"/>
    <w:uiPriority w:val="9"/>
    <w:rsid w:val="00D83FDF"/>
    <w:rPr>
      <w:rFonts w:ascii="Arial" w:hAnsi="Arial" w:eastAsia="Times New Roman" w:cs="Arial"/>
      <w:b/>
      <w:color w:val="FF1901"/>
      <w:sz w:val="20"/>
      <w:szCs w:val="20"/>
      <w:lang w:val="es-PE" w:eastAsia="es-ES"/>
    </w:rPr>
  </w:style>
  <w:style w:type="character" w:styleId="Textodelmarcadordeposicin">
    <w:name w:val="Placeholder Text"/>
    <w:basedOn w:val="Fuentedeprrafopredeter"/>
    <w:uiPriority w:val="99"/>
    <w:semiHidden/>
    <w:rsid w:val="001457C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C75E8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0C75E8"/>
    <w:rPr>
      <w:rFonts w:ascii="Arial" w:hAnsi="Arial" w:eastAsia="Times New Roman" w:cs="Times New Roman"/>
      <w:sz w:val="20"/>
      <w:szCs w:val="20"/>
      <w:lang w:val="es-PE" w:eastAsia="es-ES"/>
    </w:rPr>
  </w:style>
  <w:style w:type="paragraph" w:styleId="Piedepgina">
    <w:name w:val="footer"/>
    <w:basedOn w:val="Normal"/>
    <w:link w:val="PiedepginaCar"/>
    <w:uiPriority w:val="99"/>
    <w:unhideWhenUsed/>
    <w:rsid w:val="000C75E8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0C75E8"/>
    <w:rPr>
      <w:rFonts w:ascii="Arial" w:hAnsi="Arial" w:eastAsia="Times New Roman" w:cs="Times New Roman"/>
      <w:sz w:val="20"/>
      <w:szCs w:val="20"/>
      <w:lang w:val="es-PE" w:eastAsia="es-ES"/>
    </w:rPr>
  </w:style>
  <w:style w:type="table" w:styleId="TIDPlantillaTablaCabeceraVertical" w:customStyle="1">
    <w:name w:val="TID Plantilla Tabla Cabecera Vertical"/>
    <w:basedOn w:val="Tablanormal"/>
    <w:uiPriority w:val="99"/>
    <w:rsid w:val="005C728A"/>
    <w:pPr>
      <w:spacing w:after="0" w:line="240" w:lineRule="auto"/>
    </w:pPr>
    <w:tblPr>
      <w:tblInd w:w="0" w:type="dxa"/>
      <w:tblBorders>
        <w:top w:val="single" w:color="808080" w:sz="6" w:space="0"/>
        <w:left w:val="single" w:color="808080" w:sz="6" w:space="0"/>
        <w:bottom w:val="single" w:color="808080" w:sz="6" w:space="0"/>
        <w:right w:val="single" w:color="808080" w:sz="6" w:space="0"/>
        <w:insideH w:val="single" w:color="808080" w:sz="6" w:space="0"/>
        <w:insideV w:val="single" w:color="8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rFonts w:ascii="Arial" w:hAnsi="Arial"/>
        <w:color w:val="FFFFFF" w:themeColor="background1"/>
        <w:sz w:val="20"/>
      </w:rPr>
      <w:tblPr/>
      <w:tcPr>
        <w:tc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cBorders>
        <w:shd w:val="clear" w:color="auto" w:fill="FF1901"/>
      </w:tcPr>
    </w:tblStylePr>
  </w:style>
  <w:style w:type="table" w:styleId="TIDPlantillaTablaCabeceraHorizontal" w:customStyle="1">
    <w:name w:val="TID Plantilla Tabla Cabecera Horizontal"/>
    <w:basedOn w:val="Tablanormal"/>
    <w:uiPriority w:val="99"/>
    <w:rsid w:val="00AA0D5D"/>
    <w:pPr>
      <w:spacing w:after="0" w:line="240" w:lineRule="auto"/>
    </w:pPr>
    <w:tblPr>
      <w:tblStyleRowBandSize w:val="1"/>
      <w:tblInd w:w="0" w:type="dxa"/>
      <w:tblBorders>
        <w:top w:val="single" w:color="808080" w:sz="6" w:space="0"/>
        <w:left w:val="single" w:color="808080" w:sz="6" w:space="0"/>
        <w:bottom w:val="single" w:color="808080" w:sz="6" w:space="0"/>
        <w:right w:val="single" w:color="808080" w:sz="6" w:space="0"/>
        <w:insideH w:val="single" w:color="808080" w:sz="6" w:space="0"/>
        <w:insideV w:val="single" w:color="808080" w:sz="6" w:space="0"/>
      </w:tblBorders>
      <w:tblCellMar>
        <w:top w:w="57" w:type="dxa"/>
        <w:left w:w="108" w:type="dxa"/>
        <w:bottom w:w="57" w:type="dxa"/>
        <w:right w:w="108" w:type="dxa"/>
      </w:tblCellMar>
    </w:tblPr>
    <w:tblStylePr w:type="firstRow">
      <w:pPr>
        <w:wordWrap/>
        <w:jc w:val="center"/>
      </w:pPr>
      <w:rPr>
        <w:rFonts w:ascii="Arial" w:hAnsi="Arial"/>
        <w:color w:val="FFFFFF" w:themeColor="background1"/>
      </w:rPr>
      <w:tblPr/>
      <w:trPr>
        <w:cantSplit/>
        <w:tblHeader/>
      </w:trPr>
      <w:tcPr>
        <w:shd w:val="clear" w:color="auto" w:fill="FF1901"/>
        <w:vAlign w:val="center"/>
      </w:tcPr>
    </w:tblStylePr>
    <w:tblStylePr w:type="lastRow">
      <w:pPr>
        <w:wordWrap/>
        <w:jc w:val="both"/>
      </w:pPr>
    </w:tblStylePr>
  </w:style>
  <w:style w:type="table" w:styleId="TIDPlantillaTablaListaIntercalada" w:customStyle="1">
    <w:name w:val="TID Plantilla Tabla Lista Intercalada"/>
    <w:basedOn w:val="Tablanormal"/>
    <w:uiPriority w:val="99"/>
    <w:rsid w:val="00215CA9"/>
    <w:pPr>
      <w:spacing w:after="0" w:line="240" w:lineRule="auto"/>
    </w:pPr>
    <w:rPr>
      <w:rFonts w:ascii="Arial" w:hAnsi="Arial"/>
      <w:sz w:val="18"/>
    </w:rPr>
    <w:tblPr>
      <w:tblStyleRowBandSize w:val="1"/>
      <w:tblInd w:w="0" w:type="dxa"/>
      <w:tblBorders>
        <w:top w:val="single" w:color="808080" w:sz="6" w:space="0"/>
        <w:left w:val="single" w:color="808080" w:sz="6" w:space="0"/>
        <w:bottom w:val="single" w:color="808080" w:sz="6" w:space="0"/>
        <w:right w:val="single" w:color="808080" w:sz="6" w:space="0"/>
        <w:insideH w:val="single" w:color="808080" w:sz="6" w:space="0"/>
        <w:insideV w:val="single" w:color="8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pPr>
        <w:jc w:val="left"/>
      </w:pPr>
      <w:rPr>
        <w:rFonts w:ascii="Arial" w:hAnsi="Arial"/>
        <w:color w:val="FFFFFF" w:themeColor="background1"/>
        <w:sz w:val="18"/>
      </w:rPr>
      <w:tblPr/>
      <w:tcPr>
        <w:shd w:val="clear" w:color="auto" w:fill="FF1901"/>
      </w:tcPr>
    </w:tblStylePr>
    <w:tblStylePr w:type="band2Horz">
      <w:rPr>
        <w:rFonts w:ascii="Arial" w:hAnsi="Arial"/>
        <w:sz w:val="18"/>
      </w:rPr>
      <w:tblPr/>
      <w:tcPr>
        <w:shd w:val="clear" w:color="auto" w:fill="FFFFFF" w:themeFill="background1"/>
      </w:tcPr>
    </w:tblStylePr>
  </w:style>
  <w:style w:type="paragraph" w:styleId="Ttuloinicial" w:customStyle="1">
    <w:name w:val="Título inicial"/>
    <w:basedOn w:val="Ttulo1"/>
    <w:link w:val="TtuloinicialCar"/>
    <w:qFormat/>
    <w:rsid w:val="00DB4888"/>
    <w:pPr>
      <w:numPr>
        <w:numId w:val="0"/>
      </w:numPr>
      <w:outlineLvl w:val="9"/>
    </w:pPr>
  </w:style>
  <w:style w:type="paragraph" w:styleId="TtulodeTDC">
    <w:name w:val="TOC Heading"/>
    <w:basedOn w:val="Ttuloinicial"/>
    <w:next w:val="Normal"/>
    <w:uiPriority w:val="39"/>
    <w:unhideWhenUsed/>
    <w:qFormat/>
    <w:rsid w:val="00DB4888"/>
    <w:rPr>
      <w:lang w:val="es-ES"/>
    </w:rPr>
  </w:style>
  <w:style w:type="character" w:styleId="TtuloinicialCar" w:customStyle="1">
    <w:name w:val="Título inicial Car"/>
    <w:basedOn w:val="Ttulo1Car"/>
    <w:link w:val="Ttuloinicial"/>
    <w:rsid w:val="00DB4888"/>
    <w:rPr>
      <w:rFonts w:ascii="Arial" w:hAnsi="Arial" w:eastAsia="Times New Roman" w:cs="Arial"/>
      <w:b/>
      <w:color w:val="FF1901"/>
      <w:sz w:val="24"/>
      <w:szCs w:val="20"/>
      <w:lang w:val="es-PE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B4888"/>
    <w:pPr>
      <w:spacing w:after="100"/>
      <w:ind w:left="360"/>
    </w:pPr>
  </w:style>
  <w:style w:type="character" w:styleId="apple-converted-space" w:customStyle="1">
    <w:name w:val="apple-converted-space"/>
    <w:basedOn w:val="Fuentedeprrafopredeter"/>
    <w:rsid w:val="004712B9"/>
  </w:style>
  <w:style w:type="paragraph" w:styleId="BiblioTitulo" w:customStyle="1">
    <w:name w:val="BiblioTitulo"/>
    <w:basedOn w:val="Normal"/>
    <w:link w:val="BiblioTituloCar"/>
    <w:qFormat/>
    <w:rsid w:val="006A35F7"/>
    <w:pPr>
      <w:keepNext/>
      <w:suppressAutoHyphens/>
      <w:jc w:val="left"/>
    </w:pPr>
    <w:rPr>
      <w:lang w:val="en-US"/>
    </w:rPr>
  </w:style>
  <w:style w:type="paragraph" w:styleId="BiblioCont" w:customStyle="1">
    <w:name w:val="BiblioCont"/>
    <w:basedOn w:val="Normal"/>
    <w:link w:val="BiblioContCar"/>
    <w:qFormat/>
    <w:rsid w:val="006A35F7"/>
    <w:pPr>
      <w:spacing w:after="240"/>
      <w:ind w:left="720" w:hanging="720"/>
      <w:contextualSpacing/>
      <w:jc w:val="left"/>
    </w:pPr>
    <w:rPr>
      <w:lang w:val="en-US"/>
    </w:rPr>
  </w:style>
  <w:style w:type="character" w:styleId="BiblioTituloCar" w:customStyle="1">
    <w:name w:val="BiblioTitulo Car"/>
    <w:basedOn w:val="Fuentedeprrafopredeter"/>
    <w:link w:val="BiblioTitulo"/>
    <w:rsid w:val="006A35F7"/>
    <w:rPr>
      <w:rFonts w:ascii="Arial" w:hAnsi="Arial" w:eastAsia="Times New Roman" w:cs="Times New Roman"/>
      <w:sz w:val="18"/>
      <w:szCs w:val="20"/>
      <w:lang w:eastAsia="es-ES"/>
    </w:rPr>
  </w:style>
  <w:style w:type="character" w:styleId="BiblioContCar" w:customStyle="1">
    <w:name w:val="BiblioCont Car"/>
    <w:basedOn w:val="Fuentedeprrafopredeter"/>
    <w:link w:val="BiblioCont"/>
    <w:rsid w:val="006A35F7"/>
    <w:rPr>
      <w:rFonts w:ascii="Arial" w:hAnsi="Arial" w:eastAsia="Times New Roman" w:cs="Times New Roman"/>
      <w:sz w:val="18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D1775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8" /><Relationship Type="http://schemas.openxmlformats.org/officeDocument/2006/relationships/image" Target="media/image1.1C54F7A0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numbering" Target="numbering.xml" Id="rId7" /><Relationship Type="http://schemas.openxmlformats.org/officeDocument/2006/relationships/endnotes" Target="endnotes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customXml" Target="../customXml/item6.xml" Id="rId6" /><Relationship Type="http://schemas.openxmlformats.org/officeDocument/2006/relationships/footnotes" Target="footnotes.xml" Id="rId11" /><Relationship Type="http://schemas.openxmlformats.org/officeDocument/2006/relationships/customXml" Target="../customXml/item5.xml" Id="rId5" /><Relationship Type="http://schemas.openxmlformats.org/officeDocument/2006/relationships/image" Target="cid:image001.png@01D3DF28.FD502410" TargetMode="External" Id="rId15" /><Relationship Type="http://schemas.openxmlformats.org/officeDocument/2006/relationships/webSettings" Target="webSetting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settings" Target="settings.xml" Id="rId9" /><Relationship Type="http://schemas.openxmlformats.org/officeDocument/2006/relationships/image" Target="media/image2.png" Id="rId14" /><Relationship Type="http://schemas.openxmlformats.org/officeDocument/2006/relationships/header" Target="/word/header2.xml" Id="R336c1ac607624438" /><Relationship Type="http://schemas.openxmlformats.org/officeDocument/2006/relationships/footer" Target="/word/footer.xml" Id="R4f8f17344eb14342" /><Relationship Type="http://schemas.openxmlformats.org/officeDocument/2006/relationships/footer" Target="/word/footer2.xml" Id="Rc294051a9a66495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ssa\Dropbox\UPC%20-%20TP-%20Context%20Awareness\2_Gesti&#243;n\TP2\Semana%205\UPC%20-%20Plantilla%20Propuesta%20de%20Aplicacion%20v.1.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3373A1A4C641E4BC831C3E13F9E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28254-9CF9-4DD0-A459-6E2A9182891A}"/>
      </w:docPartPr>
      <w:docPartBody>
        <w:p w:rsidR="00297850" w:rsidRDefault="00E70C00">
          <w:pPr>
            <w:pStyle w:val="ED3373A1A4C641E4BC831C3E13F9E9AB"/>
          </w:pPr>
          <w:r>
            <w:rPr>
              <w:rStyle w:val="Textodelmarcadordeposicin"/>
            </w:rPr>
            <w:t>Nombre del Proyecto</w:t>
          </w:r>
          <w:r w:rsidRPr="0090649B">
            <w:rPr>
              <w:rStyle w:val="Textodelmarcadordeposicin"/>
            </w:rPr>
            <w:t>.</w:t>
          </w:r>
        </w:p>
      </w:docPartBody>
    </w:docPart>
    <w:docPart>
      <w:docPartPr>
        <w:name w:val="B102C42FC225455FB8870040C4255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E668C-CBF7-4433-9FC0-279A9ED6012C}"/>
      </w:docPartPr>
      <w:docPartBody>
        <w:p w:rsidR="00297850" w:rsidRDefault="00E70C00">
          <w:pPr>
            <w:pStyle w:val="B102C42FC225455FB8870040C42555D0"/>
          </w:pPr>
          <w:r>
            <w:rPr>
              <w:rStyle w:val="Textodelmarcadordeposicin"/>
            </w:rPr>
            <w:t>Nombre del Documento</w:t>
          </w:r>
        </w:p>
      </w:docPartBody>
    </w:docPart>
    <w:docPart>
      <w:docPartPr>
        <w:name w:val="A82908E8C5484B929C89DC8A1E1B4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EFDC5-B72C-48A6-99D2-7DA9E49ACEC5}"/>
      </w:docPartPr>
      <w:docPartBody>
        <w:p w:rsidR="00297850" w:rsidRDefault="00E70C00">
          <w:pPr>
            <w:pStyle w:val="A82908E8C5484B929C89DC8A1E1B499D"/>
          </w:pPr>
          <w:r>
            <w:rPr>
              <w:rStyle w:val="Textodelmarcadordeposicin"/>
            </w:rPr>
            <w:t>Revisión</w:t>
          </w:r>
        </w:p>
      </w:docPartBody>
    </w:docPart>
    <w:docPart>
      <w:docPartPr>
        <w:name w:val="C2C3F575F6014EF3B94AAF105D6E4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F2EB7-4FB5-416E-A370-B7BEF3E5C6E2}"/>
      </w:docPartPr>
      <w:docPartBody>
        <w:p w:rsidR="00297850" w:rsidRDefault="00E70C00">
          <w:pPr>
            <w:pStyle w:val="C2C3F575F6014EF3B94AAF105D6E47F9"/>
          </w:pPr>
          <w:r w:rsidRPr="009724CD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92FA043C9624722B66AEF075EF49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4AFBA-ECAD-48D0-BBD8-BB57893AC63E}"/>
      </w:docPartPr>
      <w:docPartBody>
        <w:p w:rsidR="00297850" w:rsidRDefault="00E70C00">
          <w:pPr>
            <w:pStyle w:val="192FA043C9624722B66AEF075EF4970C"/>
          </w:pPr>
          <w:r w:rsidRPr="00314F4D">
            <w:rPr>
              <w:rStyle w:val="Textodelmarcadordeposicin"/>
              <w:lang w:val="es-ES"/>
            </w:rPr>
            <w:t>Haga clic aquí para escribir texto.</w:t>
          </w:r>
        </w:p>
      </w:docPartBody>
    </w:docPart>
    <w:docPart>
      <w:docPartPr>
        <w:name w:val="84795DC42B8C4C528BB9A85A06B3B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24C23-1A01-4C20-B935-C4182B0A7D16}"/>
      </w:docPartPr>
      <w:docPartBody>
        <w:p w:rsidR="001947A1" w:rsidRDefault="003845E7" w:rsidP="003845E7">
          <w:pPr>
            <w:pStyle w:val="84795DC42B8C4C528BB9A85A06B3BC9D"/>
          </w:pPr>
          <w:r w:rsidRPr="009724CD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B74E2B54EA2489E8DBAA8DD515D1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EC1CA-03AC-44FE-AF29-AE3C0C5E8139}"/>
      </w:docPartPr>
      <w:docPartBody>
        <w:p w:rsidR="001947A1" w:rsidRDefault="003845E7" w:rsidP="003845E7">
          <w:pPr>
            <w:pStyle w:val="6B74E2B54EA2489E8DBAA8DD515D100C"/>
          </w:pPr>
          <w:r w:rsidRPr="00314F4D">
            <w:rPr>
              <w:rStyle w:val="Textodelmarcadordeposicin"/>
              <w:lang w:val="es-ES"/>
            </w:rPr>
            <w:t>Haga clic aquí para escribir texto.</w:t>
          </w:r>
        </w:p>
      </w:docPartBody>
    </w:docPart>
    <w:docPart>
      <w:docPartPr>
        <w:name w:val="10EDF117CFD447B685A829ACF2FB6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458D5-F1CC-4940-8D8E-525CEB6EC3CF}"/>
      </w:docPartPr>
      <w:docPartBody>
        <w:p w:rsidR="001947A1" w:rsidRDefault="003845E7" w:rsidP="003845E7">
          <w:pPr>
            <w:pStyle w:val="10EDF117CFD447B685A829ACF2FB6172"/>
          </w:pPr>
          <w:r w:rsidRPr="00314F4D">
            <w:rPr>
              <w:rStyle w:val="Textodelmarcadordeposicin"/>
              <w:lang w:val="es-ES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00"/>
    <w:rsid w:val="0008333F"/>
    <w:rsid w:val="000F3860"/>
    <w:rsid w:val="00157CD5"/>
    <w:rsid w:val="001947A1"/>
    <w:rsid w:val="001D15F9"/>
    <w:rsid w:val="00254D54"/>
    <w:rsid w:val="00261439"/>
    <w:rsid w:val="00297850"/>
    <w:rsid w:val="003845E7"/>
    <w:rsid w:val="00467A38"/>
    <w:rsid w:val="00683E05"/>
    <w:rsid w:val="0080759A"/>
    <w:rsid w:val="008D7E00"/>
    <w:rsid w:val="009E20E7"/>
    <w:rsid w:val="00B62588"/>
    <w:rsid w:val="00BE5B1E"/>
    <w:rsid w:val="00D03B5D"/>
    <w:rsid w:val="00D14377"/>
    <w:rsid w:val="00DA571D"/>
    <w:rsid w:val="00E37B73"/>
    <w:rsid w:val="00E634BB"/>
    <w:rsid w:val="00E70C00"/>
    <w:rsid w:val="00E97487"/>
    <w:rsid w:val="00EC2384"/>
    <w:rsid w:val="00F10DD7"/>
    <w:rsid w:val="00F84693"/>
    <w:rsid w:val="00FE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E20E7"/>
    <w:rPr>
      <w:color w:val="808080"/>
    </w:rPr>
  </w:style>
  <w:style w:type="paragraph" w:customStyle="1" w:styleId="ED3373A1A4C641E4BC831C3E13F9E9AB">
    <w:name w:val="ED3373A1A4C641E4BC831C3E13F9E9AB"/>
  </w:style>
  <w:style w:type="paragraph" w:customStyle="1" w:styleId="B102C42FC225455FB8870040C42555D0">
    <w:name w:val="B102C42FC225455FB8870040C42555D0"/>
  </w:style>
  <w:style w:type="paragraph" w:customStyle="1" w:styleId="A82908E8C5484B929C89DC8A1E1B499D">
    <w:name w:val="A82908E8C5484B929C89DC8A1E1B499D"/>
  </w:style>
  <w:style w:type="paragraph" w:customStyle="1" w:styleId="C2C3F575F6014EF3B94AAF105D6E47F9">
    <w:name w:val="C2C3F575F6014EF3B94AAF105D6E47F9"/>
  </w:style>
  <w:style w:type="paragraph" w:customStyle="1" w:styleId="192FA043C9624722B66AEF075EF4970C">
    <w:name w:val="192FA043C9624722B66AEF075EF4970C"/>
  </w:style>
  <w:style w:type="paragraph" w:customStyle="1" w:styleId="BB060420FD7341618F33C500F5B08317">
    <w:name w:val="BB060420FD7341618F33C500F5B08317"/>
  </w:style>
  <w:style w:type="paragraph" w:customStyle="1" w:styleId="84795DC42B8C4C528BB9A85A06B3BC9D">
    <w:name w:val="84795DC42B8C4C528BB9A85A06B3BC9D"/>
    <w:rsid w:val="003845E7"/>
  </w:style>
  <w:style w:type="paragraph" w:customStyle="1" w:styleId="6B74E2B54EA2489E8DBAA8DD515D100C">
    <w:name w:val="6B74E2B54EA2489E8DBAA8DD515D100C"/>
    <w:rsid w:val="003845E7"/>
  </w:style>
  <w:style w:type="paragraph" w:customStyle="1" w:styleId="10EDF117CFD447B685A829ACF2FB6172">
    <w:name w:val="10EDF117CFD447B685A829ACF2FB6172"/>
    <w:rsid w:val="003845E7"/>
  </w:style>
  <w:style w:type="paragraph" w:customStyle="1" w:styleId="064C239D8A064F33983EF26878B47E04">
    <w:name w:val="064C239D8A064F33983EF26878B47E04"/>
    <w:rsid w:val="009E20E7"/>
  </w:style>
  <w:style w:type="paragraph" w:customStyle="1" w:styleId="32BDE71F840E401180732944519974AD">
    <w:name w:val="32BDE71F840E401180732944519974AD"/>
    <w:rsid w:val="009E20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root>
  <ProyectoNombre>Sistema de evaluación motriz para deportista con cámaras infrarrojas</ProyectoNombre>
  <DocumentoFecha>2017-06-20T00:00:00</DocumentoFecha>
  <DocumentoNombre>Propuesta de Aplicación</DocumentoNombre>
  <DocumentoAutor>Walter Ortiz</DocumentoAutor>
  <DocumentoRevision>1.0</DocumentoRevision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B2CE0CA36E954FA213ED12040B44F1" ma:contentTypeVersion="11" ma:contentTypeDescription="Create a new document." ma:contentTypeScope="" ma:versionID="559d83820419ad196432a27ced504a54">
  <xsd:schema xmlns:xsd="http://www.w3.org/2001/XMLSchema" xmlns:xs="http://www.w3.org/2001/XMLSchema" xmlns:p="http://schemas.microsoft.com/office/2006/metadata/properties" xmlns:ns2="04635621-dc1a-449d-9263-379ef1e0c7af" xmlns:ns3="e7552d2f-a9ff-49a3-97e8-b15d4d12b8a4" targetNamespace="http://schemas.microsoft.com/office/2006/metadata/properties" ma:root="true" ma:fieldsID="4c747997d895b93b9e64d746c09744b0" ns2:_="" ns3:_="">
    <xsd:import namespace="04635621-dc1a-449d-9263-379ef1e0c7af"/>
    <xsd:import namespace="e7552d2f-a9ff-49a3-97e8-b15d4d12b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35621-dc1a-449d-9263-379ef1e0c7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52d2f-a9ff-49a3-97e8-b15d4d12b8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  <ProyectoNombre>Sistema de evaluación motriz para deportista con cámaras infrarrojas</ProyectoNombre>
  <DocumentoFecha>2017-06-20T00:00:00</DocumentoFecha>
  <DocumentoNombre>Propuesta de Aplicación</DocumentoNombre>
  <DocumentoAutor>Walter Ortiz</DocumentoAutor>
  <DocumentoRevision>1.0</DocumentoRevision>
</root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7552d2f-a9ff-49a3-97e8-b15d4d12b8a4">
      <UserInfo>
        <DisplayName>u201315698 (Chaffo Vega, Renzo Mauricio Renato)</DisplayName>
        <AccountId>122</AccountId>
        <AccountType/>
      </UserInfo>
    </SharedWithUsers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AF48685C-7621-4331-8285-375CD5E5BE96}">
  <ds:schemaRefs/>
</ds:datastoreItem>
</file>

<file path=customXml/itemProps2.xml><?xml version="1.0" encoding="utf-8"?>
<ds:datastoreItem xmlns:ds="http://schemas.openxmlformats.org/officeDocument/2006/customXml" ds:itemID="{D6161279-9B6A-4BE7-BB88-CB2A9AF5E887}"/>
</file>

<file path=customXml/itemProps3.xml><?xml version="1.0" encoding="utf-8"?>
<ds:datastoreItem xmlns:ds="http://schemas.openxmlformats.org/officeDocument/2006/customXml" ds:itemID="{AF48685C-7621-4331-8285-375CD5E5BE96}">
  <ds:schemaRefs/>
</ds:datastoreItem>
</file>

<file path=customXml/itemProps4.xml><?xml version="1.0" encoding="utf-8"?>
<ds:datastoreItem xmlns:ds="http://schemas.openxmlformats.org/officeDocument/2006/customXml" ds:itemID="{E85688F9-A2BA-40E8-ADBA-3DA8BF0E2B8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1088C3B-E34F-444D-AF6D-1DDA7E808E12}">
  <ds:schemaRefs>
    <ds:schemaRef ds:uri="http://schemas.microsoft.com/office/2006/metadata/properties"/>
    <ds:schemaRef ds:uri="http://schemas.microsoft.com/office/infopath/2007/PartnerControls"/>
    <ds:schemaRef ds:uri="e7552d2f-a9ff-49a3-97e8-b15d4d12b8a4"/>
  </ds:schemaRefs>
</ds:datastoreItem>
</file>

<file path=customXml/itemProps6.xml><?xml version="1.0" encoding="utf-8"?>
<ds:datastoreItem xmlns:ds="http://schemas.openxmlformats.org/officeDocument/2006/customXml" ds:itemID="{CAB9A804-B46D-4B5D-9E67-27BEB362445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UPC - Plantilla Propuesta de Aplicacion v.1.0.dotx</ap:Template>
  <ap:Application>Microsoft Office Word</ap:Application>
  <ap:DocSecurity>0</ap:DocSecurity>
  <ap:ScaleCrop>false</ap:ScaleCrop>
  <ap:Company>UPC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Julissa Calderon</dc:creator>
  <cp:lastModifiedBy>u201213083 (Anca De La Cruz, Joseph Anthony)</cp:lastModifiedBy>
  <cp:revision>4</cp:revision>
  <dcterms:created xsi:type="dcterms:W3CDTF">2018-04-29T00:45:00Z</dcterms:created>
  <dcterms:modified xsi:type="dcterms:W3CDTF">2020-06-10T22:26:06Z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0x0101003EB2CE0CA36E954FA213ED12040B44F1</vt:lpwstr>
  </property>
</Properties>
</file>